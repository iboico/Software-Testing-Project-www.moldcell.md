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36C1" w:rsidRDefault="005E36C1" w:rsidP="009624F1">
      <w:pPr>
        <w:pStyle w:val="Title"/>
      </w:pPr>
    </w:p>
    <w:p w:rsidR="005E36C1" w:rsidRDefault="005E36C1" w:rsidP="009624F1">
      <w:pPr>
        <w:pStyle w:val="Title"/>
      </w:pPr>
    </w:p>
    <w:p w:rsidR="005E36C1" w:rsidRDefault="005E36C1" w:rsidP="009624F1">
      <w:pPr>
        <w:pStyle w:val="Title"/>
      </w:pPr>
    </w:p>
    <w:p w:rsidR="005E36C1" w:rsidRDefault="005E36C1" w:rsidP="009624F1">
      <w:pPr>
        <w:pStyle w:val="Title"/>
      </w:pPr>
    </w:p>
    <w:p w:rsidR="005E36C1" w:rsidRDefault="005E36C1" w:rsidP="009624F1">
      <w:pPr>
        <w:pStyle w:val="Title"/>
      </w:pPr>
    </w:p>
    <w:p w:rsidR="005E36C1" w:rsidRDefault="005E36C1" w:rsidP="009624F1">
      <w:pPr>
        <w:pStyle w:val="Title"/>
      </w:pPr>
    </w:p>
    <w:p w:rsidR="00F94C69" w:rsidRPr="009624F1" w:rsidRDefault="00524A7A" w:rsidP="009624F1">
      <w:pPr>
        <w:pStyle w:val="Title"/>
        <w:rPr>
          <w:sz w:val="48"/>
        </w:rPr>
      </w:pPr>
      <w:r w:rsidRPr="009624F1">
        <w:rPr>
          <w:sz w:val="48"/>
        </w:rPr>
        <w:t xml:space="preserve">Test </w:t>
      </w:r>
      <w:r w:rsidR="007C688E" w:rsidRPr="009624F1">
        <w:rPr>
          <w:sz w:val="48"/>
        </w:rPr>
        <w:t>Report</w:t>
      </w:r>
    </w:p>
    <w:p w:rsidR="00F94C69" w:rsidRDefault="00F94C69" w:rsidP="000E396A"/>
    <w:p w:rsidR="00312DEC" w:rsidRDefault="00312DEC" w:rsidP="000E396A"/>
    <w:p w:rsidR="00312DEC" w:rsidRDefault="00312DEC" w:rsidP="000E396A"/>
    <w:p w:rsidR="00F94C69" w:rsidRDefault="00F94C69" w:rsidP="000E396A"/>
    <w:p w:rsidR="00F94C69" w:rsidRDefault="00F94C69" w:rsidP="000E396A"/>
    <w:p w:rsidR="00312DEC" w:rsidRDefault="00312DEC" w:rsidP="005E36C1">
      <w:pPr>
        <w:pStyle w:val="Body"/>
        <w:tabs>
          <w:tab w:val="right" w:pos="1418"/>
          <w:tab w:val="left" w:pos="1474"/>
        </w:tabs>
      </w:pPr>
      <w:r>
        <w:t>Project Name:</w:t>
      </w:r>
      <w:r>
        <w:tab/>
      </w:r>
      <w:r w:rsidR="009754F0">
        <w:t xml:space="preserve"> </w:t>
      </w:r>
      <w:proofErr w:type="spellStart"/>
      <w:r w:rsidR="009754F0">
        <w:t>Moldcell</w:t>
      </w:r>
      <w:proofErr w:type="spellEnd"/>
      <w:r w:rsidR="00ED6FF1">
        <w:t xml:space="preserve"> Moldova</w:t>
      </w:r>
      <w:r w:rsidR="00A57802">
        <w:t xml:space="preserve"> (moldcell.md)</w:t>
      </w:r>
    </w:p>
    <w:p w:rsidR="00245573" w:rsidRDefault="005E36C1" w:rsidP="00245573">
      <w:pPr>
        <w:pStyle w:val="Body"/>
        <w:rPr>
          <w:color w:val="0070C0"/>
          <w:lang w:val="fr-FR"/>
        </w:rPr>
      </w:pPr>
      <w:r>
        <w:rPr>
          <w:lang w:val="fr-FR"/>
        </w:rPr>
        <w:t>D</w:t>
      </w:r>
      <w:r w:rsidR="00245573" w:rsidRPr="00AE2F3B">
        <w:rPr>
          <w:lang w:val="fr-FR"/>
        </w:rPr>
        <w:t xml:space="preserve">ocument </w:t>
      </w:r>
      <w:proofErr w:type="gramStart"/>
      <w:r w:rsidR="00245573" w:rsidRPr="00AE2F3B">
        <w:rPr>
          <w:lang w:val="fr-FR"/>
        </w:rPr>
        <w:t>Date:</w:t>
      </w:r>
      <w:proofErr w:type="gramEnd"/>
      <w:r w:rsidR="00245573" w:rsidRPr="00AE2F3B">
        <w:rPr>
          <w:lang w:val="fr-FR"/>
        </w:rPr>
        <w:t xml:space="preserve"> </w:t>
      </w:r>
      <w:r w:rsidR="009754F0">
        <w:rPr>
          <w:color w:val="0070C0"/>
          <w:lang w:val="fr-FR"/>
        </w:rPr>
        <w:t>2023.02.0</w:t>
      </w:r>
      <w:r w:rsidR="003D2CEC">
        <w:rPr>
          <w:color w:val="0070C0"/>
          <w:lang w:val="fr-FR"/>
        </w:rPr>
        <w:t>3</w:t>
      </w:r>
    </w:p>
    <w:p w:rsidR="005E36C1" w:rsidRDefault="005E36C1">
      <w:pPr>
        <w:spacing w:before="0" w:line="260" w:lineRule="exact"/>
        <w:rPr>
          <w:color w:val="0070C0"/>
          <w:sz w:val="18"/>
          <w:szCs w:val="20"/>
          <w:lang w:val="fr-FR"/>
        </w:rPr>
      </w:pPr>
      <w:r>
        <w:rPr>
          <w:color w:val="0070C0"/>
          <w:lang w:val="fr-FR"/>
        </w:rPr>
        <w:br w:type="page"/>
      </w:r>
    </w:p>
    <w:p w:rsidR="005E36C1" w:rsidRPr="00AE2F3B" w:rsidRDefault="005E36C1" w:rsidP="00245573">
      <w:pPr>
        <w:pStyle w:val="Body"/>
        <w:rPr>
          <w:lang w:val="fr-FR"/>
        </w:rPr>
      </w:pPr>
    </w:p>
    <w:p w:rsidR="00B73964" w:rsidRDefault="00176BC9" w:rsidP="00334EB6">
      <w:pPr>
        <w:pStyle w:val="Tableofcontents0"/>
        <w:rPr>
          <w:noProof/>
        </w:rPr>
      </w:pPr>
      <w:bookmarkStart w:id="0" w:name="_Toc338421789"/>
      <w:bookmarkStart w:id="1" w:name="_Toc338421826"/>
      <w:r w:rsidRPr="008E634A">
        <w:t>Table of Contents</w:t>
      </w:r>
      <w:bookmarkEnd w:id="0"/>
      <w:bookmarkEnd w:id="1"/>
      <w:r w:rsidR="00334EB6">
        <w:rPr>
          <w:b/>
          <w:bCs/>
          <w:caps/>
        </w:rPr>
        <w:fldChar w:fldCharType="begin"/>
      </w:r>
      <w:r w:rsidR="00334EB6">
        <w:rPr>
          <w:b/>
          <w:bCs/>
          <w:caps/>
        </w:rPr>
        <w:instrText xml:space="preserve"> TOC \o "1-6" </w:instrText>
      </w:r>
      <w:r w:rsidR="00334EB6">
        <w:rPr>
          <w:b/>
          <w:bCs/>
          <w:caps/>
        </w:rPr>
        <w:fldChar w:fldCharType="separate"/>
      </w:r>
    </w:p>
    <w:p w:rsidR="00B73964" w:rsidRDefault="00B73964">
      <w:pPr>
        <w:pStyle w:val="TOC1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Testing Scope</w:t>
      </w:r>
      <w:r>
        <w:tab/>
      </w:r>
      <w:r w:rsidR="00D31266">
        <w:t>3</w:t>
      </w:r>
    </w:p>
    <w:p w:rsidR="00B73964" w:rsidRDefault="00B73964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1.1.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Test Environment</w:t>
      </w:r>
      <w:r>
        <w:tab/>
      </w:r>
      <w:r w:rsidR="00D31266">
        <w:t>3</w:t>
      </w:r>
    </w:p>
    <w:p w:rsidR="00B73964" w:rsidRDefault="00B73964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1.2.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Testing Team</w:t>
      </w:r>
      <w:r>
        <w:tab/>
      </w:r>
      <w:r w:rsidR="00D31266">
        <w:t>3</w:t>
      </w:r>
    </w:p>
    <w:p w:rsidR="00B73964" w:rsidRDefault="00B73964">
      <w:pPr>
        <w:pStyle w:val="TOC1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Test Results</w:t>
      </w:r>
      <w:r>
        <w:tab/>
      </w:r>
      <w:r w:rsidR="00D31266">
        <w:t>4</w:t>
      </w:r>
    </w:p>
    <w:p w:rsidR="00B73964" w:rsidRDefault="00B73964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1.3.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Executed Test Cases</w:t>
      </w:r>
      <w:r>
        <w:tab/>
      </w:r>
      <w:r w:rsidR="00D31266">
        <w:t>4</w:t>
      </w:r>
    </w:p>
    <w:p w:rsidR="00B73964" w:rsidRDefault="00B73964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1.4.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Exploratory testing</w:t>
      </w:r>
      <w:r>
        <w:tab/>
      </w:r>
      <w:r w:rsidR="00D31266">
        <w:t>4</w:t>
      </w:r>
    </w:p>
    <w:p w:rsidR="00D31266" w:rsidRPr="00D31266" w:rsidRDefault="00B73964" w:rsidP="00D31266">
      <w:pPr>
        <w:pStyle w:val="TOC1"/>
      </w:pPr>
      <w:r>
        <w:t>Defects</w:t>
      </w:r>
      <w:r>
        <w:tab/>
      </w:r>
      <w:r w:rsidR="00D31266">
        <w:t>5</w:t>
      </w:r>
    </w:p>
    <w:p w:rsidR="00B73964" w:rsidRDefault="00B73964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1.5.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New defects</w:t>
      </w:r>
      <w:r>
        <w:tab/>
      </w:r>
      <w:r w:rsidR="00D31266">
        <w:t>5</w:t>
      </w:r>
    </w:p>
    <w:p w:rsidR="00B73964" w:rsidRDefault="00B73964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1.6.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Validated bugs</w:t>
      </w:r>
      <w:r>
        <w:tab/>
      </w:r>
      <w:r>
        <w:fldChar w:fldCharType="begin"/>
      </w:r>
      <w:r>
        <w:instrText xml:space="preserve"> PAGEREF _Toc463037923 \h </w:instrText>
      </w:r>
      <w:r>
        <w:fldChar w:fldCharType="separate"/>
      </w:r>
      <w:r>
        <w:t>6</w:t>
      </w:r>
      <w:r>
        <w:fldChar w:fldCharType="end"/>
      </w:r>
    </w:p>
    <w:p w:rsidR="00B73964" w:rsidRDefault="00B73964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1.7.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  <w:tab/>
      </w:r>
      <w:r>
        <w:t>Old bugs still open</w:t>
      </w:r>
      <w:r>
        <w:tab/>
      </w:r>
      <w:r>
        <w:fldChar w:fldCharType="begin"/>
      </w:r>
      <w:r>
        <w:instrText xml:space="preserve"> PAGEREF _Toc463037924 \h </w:instrText>
      </w:r>
      <w:r>
        <w:fldChar w:fldCharType="separate"/>
      </w:r>
      <w:r>
        <w:t>6</w:t>
      </w:r>
      <w:r>
        <w:fldChar w:fldCharType="end"/>
      </w:r>
    </w:p>
    <w:p w:rsidR="00B73964" w:rsidRDefault="00B73964">
      <w:pPr>
        <w:pStyle w:val="TOC1"/>
        <w:rPr>
          <w:rFonts w:asciiTheme="minorHAnsi" w:eastAsiaTheme="minorEastAsia" w:hAnsiTheme="minorHAnsi" w:cstheme="minorBidi"/>
          <w:color w:val="auto"/>
          <w:sz w:val="22"/>
          <w:szCs w:val="22"/>
          <w:lang w:val="en-US"/>
        </w:rPr>
      </w:pPr>
      <w:r>
        <w:t>Conclusions</w:t>
      </w:r>
      <w:r>
        <w:tab/>
      </w:r>
      <w:r>
        <w:fldChar w:fldCharType="begin"/>
      </w:r>
      <w:r>
        <w:instrText xml:space="preserve"> PAGEREF _Toc463037925 \h </w:instrText>
      </w:r>
      <w:r>
        <w:fldChar w:fldCharType="separate"/>
      </w:r>
      <w:r>
        <w:t>7</w:t>
      </w:r>
      <w:r>
        <w:fldChar w:fldCharType="end"/>
      </w:r>
    </w:p>
    <w:p w:rsidR="00F94C69" w:rsidRPr="0048624E" w:rsidRDefault="00334EB6" w:rsidP="001C3F82">
      <w:pPr>
        <w:pStyle w:val="InfoParagraph1"/>
      </w:pPr>
      <w:r>
        <w:rPr>
          <w:b/>
          <w:bCs/>
          <w:caps/>
        </w:rPr>
        <w:fldChar w:fldCharType="end"/>
      </w:r>
      <w:r w:rsidR="00281AAC">
        <w:br w:type="page"/>
      </w:r>
      <w:bookmarkStart w:id="2" w:name="_Toc381091466"/>
    </w:p>
    <w:p w:rsidR="007C688E" w:rsidRDefault="007C688E" w:rsidP="00822D78">
      <w:pPr>
        <w:pStyle w:val="Heading1"/>
      </w:pPr>
      <w:bookmarkStart w:id="3" w:name="_Toc302146247"/>
      <w:bookmarkStart w:id="4" w:name="_Toc463037915"/>
      <w:bookmarkStart w:id="5" w:name="_Toc440274109"/>
      <w:r>
        <w:lastRenderedPageBreak/>
        <w:t>Testing Scope</w:t>
      </w:r>
      <w:bookmarkEnd w:id="3"/>
      <w:bookmarkEnd w:id="4"/>
    </w:p>
    <w:p w:rsidR="00822D78" w:rsidRPr="00822D78" w:rsidRDefault="00822D78" w:rsidP="00822D78">
      <w:pPr>
        <w:pStyle w:val="Body"/>
      </w:pPr>
    </w:p>
    <w:tbl>
      <w:tblPr>
        <w:tblStyle w:val="TableGrid"/>
        <w:tblW w:w="9357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1890"/>
        <w:gridCol w:w="2070"/>
        <w:gridCol w:w="2517"/>
      </w:tblGrid>
      <w:tr w:rsidR="00822D78" w:rsidRPr="00931529" w:rsidTr="00822D78">
        <w:trPr>
          <w:trHeight w:val="500"/>
          <w:tblHeader/>
        </w:trPr>
        <w:tc>
          <w:tcPr>
            <w:tcW w:w="2880" w:type="dxa"/>
            <w:shd w:val="clear" w:color="auto" w:fill="F2F2F2" w:themeFill="background1" w:themeFillShade="F2"/>
            <w:vAlign w:val="bottom"/>
          </w:tcPr>
          <w:p w:rsidR="00822D78" w:rsidRPr="00931529" w:rsidRDefault="00822D78" w:rsidP="0033327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Product/Feature</w:t>
            </w:r>
          </w:p>
        </w:tc>
        <w:tc>
          <w:tcPr>
            <w:tcW w:w="1890" w:type="dxa"/>
            <w:shd w:val="clear" w:color="auto" w:fill="F2F2F2" w:themeFill="background1" w:themeFillShade="F2"/>
            <w:vAlign w:val="bottom"/>
          </w:tcPr>
          <w:p w:rsidR="00822D78" w:rsidRPr="00931529" w:rsidRDefault="00822D78" w:rsidP="0033327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Testing Period</w:t>
            </w:r>
          </w:p>
        </w:tc>
        <w:tc>
          <w:tcPr>
            <w:tcW w:w="2070" w:type="dxa"/>
            <w:shd w:val="clear" w:color="auto" w:fill="F2F2F2" w:themeFill="background1" w:themeFillShade="F2"/>
            <w:vAlign w:val="bottom"/>
          </w:tcPr>
          <w:p w:rsidR="00822D78" w:rsidRPr="00931529" w:rsidRDefault="00822D78" w:rsidP="0033327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Tested Builds</w:t>
            </w:r>
          </w:p>
        </w:tc>
        <w:tc>
          <w:tcPr>
            <w:tcW w:w="2517" w:type="dxa"/>
            <w:shd w:val="clear" w:color="auto" w:fill="F2F2F2" w:themeFill="background1" w:themeFillShade="F2"/>
          </w:tcPr>
          <w:p w:rsidR="00822D78" w:rsidRDefault="00822D78" w:rsidP="00333279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Deloyment</w:t>
            </w:r>
            <w:proofErr w:type="spellEnd"/>
            <w:r>
              <w:rPr>
                <w:sz w:val="18"/>
                <w:szCs w:val="18"/>
              </w:rPr>
              <w:t xml:space="preserve"> Date</w:t>
            </w:r>
          </w:p>
        </w:tc>
      </w:tr>
      <w:tr w:rsidR="00822D78" w:rsidRPr="00931529" w:rsidTr="00822D78">
        <w:trPr>
          <w:trHeight w:val="500"/>
        </w:trPr>
        <w:tc>
          <w:tcPr>
            <w:tcW w:w="2880" w:type="dxa"/>
          </w:tcPr>
          <w:p w:rsidR="00E06928" w:rsidRPr="007C0819" w:rsidRDefault="00ED6FF1" w:rsidP="007C0819">
            <w:pPr>
              <w:pStyle w:val="Body"/>
              <w:spacing w:before="240"/>
              <w:rPr>
                <w:b/>
                <w:bCs/>
              </w:rPr>
            </w:pPr>
            <w:proofErr w:type="spellStart"/>
            <w:r w:rsidRPr="007C0819">
              <w:rPr>
                <w:b/>
                <w:bCs/>
              </w:rPr>
              <w:t>Moldcell</w:t>
            </w:r>
            <w:proofErr w:type="spellEnd"/>
            <w:r w:rsidR="00A57802" w:rsidRPr="007C0819">
              <w:rPr>
                <w:b/>
                <w:bCs/>
              </w:rPr>
              <w:t xml:space="preserve"> Moldova</w:t>
            </w:r>
            <w:r w:rsidRPr="007C0819">
              <w:rPr>
                <w:b/>
                <w:bCs/>
              </w:rPr>
              <w:t xml:space="preserve"> – mobile network operator</w:t>
            </w:r>
          </w:p>
        </w:tc>
        <w:tc>
          <w:tcPr>
            <w:tcW w:w="1890" w:type="dxa"/>
          </w:tcPr>
          <w:p w:rsidR="00822D78" w:rsidRPr="00931529" w:rsidRDefault="00A57802" w:rsidP="00333279">
            <w:pPr>
              <w:pStyle w:val="InfoParagraph1"/>
            </w:pPr>
            <w:r>
              <w:t xml:space="preserve">2022.12.20 – 2023.02.01 </w:t>
            </w:r>
          </w:p>
        </w:tc>
        <w:tc>
          <w:tcPr>
            <w:tcW w:w="2070" w:type="dxa"/>
          </w:tcPr>
          <w:p w:rsidR="00822D78" w:rsidRPr="00931529" w:rsidRDefault="00A57802" w:rsidP="00333279">
            <w:pPr>
              <w:pStyle w:val="InfoParagraph1"/>
            </w:pPr>
            <w:r>
              <w:t>1.0</w:t>
            </w:r>
          </w:p>
        </w:tc>
        <w:tc>
          <w:tcPr>
            <w:tcW w:w="2517" w:type="dxa"/>
          </w:tcPr>
          <w:p w:rsidR="00822D78" w:rsidRPr="00931529" w:rsidRDefault="00A57802" w:rsidP="00333279">
            <w:pPr>
              <w:pStyle w:val="InfoParagraph1"/>
            </w:pPr>
            <w:r>
              <w:t>2023</w:t>
            </w:r>
            <w:r w:rsidR="001E32AB">
              <w:t>.02.03</w:t>
            </w:r>
          </w:p>
        </w:tc>
      </w:tr>
      <w:tr w:rsidR="00822D78" w:rsidRPr="00931529" w:rsidTr="00822D78">
        <w:trPr>
          <w:trHeight w:val="500"/>
        </w:trPr>
        <w:tc>
          <w:tcPr>
            <w:tcW w:w="2880" w:type="dxa"/>
          </w:tcPr>
          <w:p w:rsidR="00822D78" w:rsidRDefault="00E06928" w:rsidP="0033327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Homepage</w:t>
            </w:r>
          </w:p>
        </w:tc>
        <w:tc>
          <w:tcPr>
            <w:tcW w:w="1890" w:type="dxa"/>
          </w:tcPr>
          <w:p w:rsidR="00822D78" w:rsidRDefault="00822D78" w:rsidP="00333279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 w:rsidR="00822D78" w:rsidRPr="00931529" w:rsidRDefault="00822D78" w:rsidP="00333279">
            <w:pPr>
              <w:rPr>
                <w:sz w:val="18"/>
                <w:szCs w:val="18"/>
              </w:rPr>
            </w:pPr>
          </w:p>
        </w:tc>
        <w:tc>
          <w:tcPr>
            <w:tcW w:w="2517" w:type="dxa"/>
          </w:tcPr>
          <w:p w:rsidR="00822D78" w:rsidRPr="00931529" w:rsidRDefault="00822D78" w:rsidP="00333279">
            <w:pPr>
              <w:rPr>
                <w:sz w:val="18"/>
                <w:szCs w:val="18"/>
              </w:rPr>
            </w:pPr>
          </w:p>
        </w:tc>
      </w:tr>
      <w:tr w:rsidR="00822D78" w:rsidRPr="00931529" w:rsidTr="00822D78">
        <w:trPr>
          <w:trHeight w:val="500"/>
        </w:trPr>
        <w:tc>
          <w:tcPr>
            <w:tcW w:w="2880" w:type="dxa"/>
          </w:tcPr>
          <w:p w:rsidR="00822D78" w:rsidRPr="00931529" w:rsidRDefault="00E06928" w:rsidP="0033327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Account</w:t>
            </w:r>
          </w:p>
        </w:tc>
        <w:tc>
          <w:tcPr>
            <w:tcW w:w="1890" w:type="dxa"/>
          </w:tcPr>
          <w:p w:rsidR="00822D78" w:rsidRPr="00931529" w:rsidRDefault="00822D78" w:rsidP="00333279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 w:rsidR="00822D78" w:rsidRPr="00931529" w:rsidRDefault="00822D78" w:rsidP="00333279">
            <w:pPr>
              <w:rPr>
                <w:sz w:val="18"/>
                <w:szCs w:val="18"/>
              </w:rPr>
            </w:pPr>
          </w:p>
        </w:tc>
        <w:tc>
          <w:tcPr>
            <w:tcW w:w="2517" w:type="dxa"/>
          </w:tcPr>
          <w:p w:rsidR="00822D78" w:rsidRPr="00931529" w:rsidRDefault="00822D78" w:rsidP="00333279">
            <w:pPr>
              <w:rPr>
                <w:sz w:val="18"/>
                <w:szCs w:val="18"/>
              </w:rPr>
            </w:pPr>
          </w:p>
        </w:tc>
      </w:tr>
      <w:tr w:rsidR="00E06928" w:rsidRPr="00931529" w:rsidTr="00822D78">
        <w:trPr>
          <w:trHeight w:val="500"/>
        </w:trPr>
        <w:tc>
          <w:tcPr>
            <w:tcW w:w="2880" w:type="dxa"/>
          </w:tcPr>
          <w:p w:rsidR="00E06928" w:rsidRPr="00931529" w:rsidRDefault="00E06928" w:rsidP="0033327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Cart content</w:t>
            </w:r>
          </w:p>
        </w:tc>
        <w:tc>
          <w:tcPr>
            <w:tcW w:w="1890" w:type="dxa"/>
          </w:tcPr>
          <w:p w:rsidR="00E06928" w:rsidRPr="00931529" w:rsidRDefault="00E06928" w:rsidP="00333279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 w:rsidR="00E06928" w:rsidRPr="00931529" w:rsidRDefault="00E06928" w:rsidP="00333279">
            <w:pPr>
              <w:rPr>
                <w:sz w:val="18"/>
                <w:szCs w:val="18"/>
              </w:rPr>
            </w:pPr>
          </w:p>
        </w:tc>
        <w:tc>
          <w:tcPr>
            <w:tcW w:w="2517" w:type="dxa"/>
          </w:tcPr>
          <w:p w:rsidR="00E06928" w:rsidRPr="00931529" w:rsidRDefault="00E06928" w:rsidP="00333279">
            <w:pPr>
              <w:rPr>
                <w:sz w:val="18"/>
                <w:szCs w:val="18"/>
              </w:rPr>
            </w:pPr>
          </w:p>
        </w:tc>
      </w:tr>
      <w:tr w:rsidR="00E06928" w:rsidRPr="00931529" w:rsidTr="00822D78">
        <w:trPr>
          <w:trHeight w:val="500"/>
        </w:trPr>
        <w:tc>
          <w:tcPr>
            <w:tcW w:w="2880" w:type="dxa"/>
          </w:tcPr>
          <w:p w:rsidR="00E06928" w:rsidRPr="00931529" w:rsidRDefault="00E06928" w:rsidP="0033327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Wishlist</w:t>
            </w:r>
          </w:p>
        </w:tc>
        <w:tc>
          <w:tcPr>
            <w:tcW w:w="1890" w:type="dxa"/>
          </w:tcPr>
          <w:p w:rsidR="00E06928" w:rsidRPr="00931529" w:rsidRDefault="00E06928" w:rsidP="00333279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 w:rsidR="00E06928" w:rsidRPr="00931529" w:rsidRDefault="00E06928" w:rsidP="00333279">
            <w:pPr>
              <w:rPr>
                <w:sz w:val="18"/>
                <w:szCs w:val="18"/>
              </w:rPr>
            </w:pPr>
          </w:p>
        </w:tc>
        <w:tc>
          <w:tcPr>
            <w:tcW w:w="2517" w:type="dxa"/>
          </w:tcPr>
          <w:p w:rsidR="00E06928" w:rsidRPr="00931529" w:rsidRDefault="00E06928" w:rsidP="00333279">
            <w:pPr>
              <w:rPr>
                <w:sz w:val="18"/>
                <w:szCs w:val="18"/>
              </w:rPr>
            </w:pPr>
          </w:p>
        </w:tc>
      </w:tr>
      <w:tr w:rsidR="00E06928" w:rsidRPr="00931529" w:rsidTr="00822D78">
        <w:trPr>
          <w:trHeight w:val="500"/>
        </w:trPr>
        <w:tc>
          <w:tcPr>
            <w:tcW w:w="2880" w:type="dxa"/>
          </w:tcPr>
          <w:p w:rsidR="00E06928" w:rsidRPr="00931529" w:rsidRDefault="00E06928" w:rsidP="0033327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Checkout</w:t>
            </w:r>
          </w:p>
        </w:tc>
        <w:tc>
          <w:tcPr>
            <w:tcW w:w="1890" w:type="dxa"/>
          </w:tcPr>
          <w:p w:rsidR="00E06928" w:rsidRPr="00931529" w:rsidRDefault="00E06928" w:rsidP="00333279">
            <w:pPr>
              <w:rPr>
                <w:sz w:val="18"/>
                <w:szCs w:val="18"/>
              </w:rPr>
            </w:pPr>
          </w:p>
        </w:tc>
        <w:tc>
          <w:tcPr>
            <w:tcW w:w="2070" w:type="dxa"/>
          </w:tcPr>
          <w:p w:rsidR="00E06928" w:rsidRPr="00931529" w:rsidRDefault="00E06928" w:rsidP="00333279">
            <w:pPr>
              <w:rPr>
                <w:sz w:val="18"/>
                <w:szCs w:val="18"/>
              </w:rPr>
            </w:pPr>
          </w:p>
        </w:tc>
        <w:tc>
          <w:tcPr>
            <w:tcW w:w="2517" w:type="dxa"/>
          </w:tcPr>
          <w:p w:rsidR="00E06928" w:rsidRPr="00931529" w:rsidRDefault="00E06928" w:rsidP="00333279">
            <w:pPr>
              <w:rPr>
                <w:sz w:val="18"/>
                <w:szCs w:val="18"/>
              </w:rPr>
            </w:pPr>
          </w:p>
        </w:tc>
      </w:tr>
    </w:tbl>
    <w:p w:rsidR="00E06928" w:rsidRPr="005E36C1" w:rsidRDefault="00E06928" w:rsidP="005E36C1">
      <w:pPr>
        <w:pStyle w:val="Body"/>
      </w:pPr>
    </w:p>
    <w:p w:rsidR="005E36C1" w:rsidRPr="005E36C1" w:rsidRDefault="005E36C1" w:rsidP="005E36C1">
      <w:pPr>
        <w:pStyle w:val="Body"/>
      </w:pPr>
    </w:p>
    <w:p w:rsidR="007C688E" w:rsidRDefault="005E36C1" w:rsidP="007C688E">
      <w:pPr>
        <w:pStyle w:val="Heading2"/>
      </w:pPr>
      <w:bookmarkStart w:id="6" w:name="_Toc463037916"/>
      <w:r>
        <w:t xml:space="preserve">Test </w:t>
      </w:r>
      <w:r w:rsidR="007C688E" w:rsidRPr="007C688E">
        <w:t>Environment</w:t>
      </w:r>
      <w:bookmarkEnd w:id="6"/>
    </w:p>
    <w:p w:rsidR="0068149A" w:rsidRPr="0068149A" w:rsidRDefault="0068149A" w:rsidP="0068149A"/>
    <w:tbl>
      <w:tblPr>
        <w:tblStyle w:val="TableGrid"/>
        <w:tblW w:w="935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60"/>
        <w:gridCol w:w="3510"/>
        <w:gridCol w:w="2786"/>
      </w:tblGrid>
      <w:tr w:rsidR="007C688E" w:rsidRPr="00931529" w:rsidTr="00822D78">
        <w:trPr>
          <w:trHeight w:val="500"/>
          <w:tblHeader/>
        </w:trPr>
        <w:tc>
          <w:tcPr>
            <w:tcW w:w="3060" w:type="dxa"/>
            <w:shd w:val="clear" w:color="auto" w:fill="F2F2F2" w:themeFill="background1" w:themeFillShade="F2"/>
            <w:vAlign w:val="bottom"/>
          </w:tcPr>
          <w:p w:rsidR="007C688E" w:rsidRPr="00931529" w:rsidRDefault="00822D78" w:rsidP="001643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Environment</w:t>
            </w:r>
          </w:p>
        </w:tc>
        <w:tc>
          <w:tcPr>
            <w:tcW w:w="3510" w:type="dxa"/>
            <w:shd w:val="clear" w:color="auto" w:fill="F2F2F2" w:themeFill="background1" w:themeFillShade="F2"/>
            <w:vAlign w:val="bottom"/>
          </w:tcPr>
          <w:p w:rsidR="007C688E" w:rsidRPr="00931529" w:rsidRDefault="007C688E" w:rsidP="001643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Software Details</w:t>
            </w:r>
          </w:p>
        </w:tc>
        <w:tc>
          <w:tcPr>
            <w:tcW w:w="2786" w:type="dxa"/>
            <w:shd w:val="clear" w:color="auto" w:fill="F2F2F2" w:themeFill="background1" w:themeFillShade="F2"/>
            <w:vAlign w:val="bottom"/>
          </w:tcPr>
          <w:p w:rsidR="007C688E" w:rsidRPr="00931529" w:rsidRDefault="007C688E" w:rsidP="001643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Comments</w:t>
            </w:r>
          </w:p>
        </w:tc>
      </w:tr>
      <w:tr w:rsidR="008C70D9" w:rsidRPr="00931529" w:rsidTr="008167D2">
        <w:trPr>
          <w:trHeight w:val="500"/>
        </w:trPr>
        <w:tc>
          <w:tcPr>
            <w:tcW w:w="3060" w:type="dxa"/>
            <w:vMerge w:val="restart"/>
            <w:vAlign w:val="center"/>
          </w:tcPr>
          <w:p w:rsidR="008C70D9" w:rsidRPr="00822D78" w:rsidRDefault="008C70D9" w:rsidP="008167D2">
            <w:pPr>
              <w:pStyle w:val="InfoParagraph1"/>
              <w:spacing w:after="0"/>
              <w:jc w:val="center"/>
              <w:rPr>
                <w:color w:val="00B0F0"/>
              </w:rPr>
            </w:pPr>
            <w:r>
              <w:rPr>
                <w:color w:val="00B0F0"/>
              </w:rPr>
              <w:t>Production</w:t>
            </w:r>
          </w:p>
        </w:tc>
        <w:tc>
          <w:tcPr>
            <w:tcW w:w="3510" w:type="dxa"/>
          </w:tcPr>
          <w:p w:rsidR="008C70D9" w:rsidRDefault="008C70D9" w:rsidP="007C688E">
            <w:pPr>
              <w:pStyle w:val="InfoParagraph1"/>
              <w:rPr>
                <w:color w:val="00B0F0"/>
              </w:rPr>
            </w:pPr>
            <w:proofErr w:type="spellStart"/>
            <w:r>
              <w:rPr>
                <w:color w:val="00B0F0"/>
              </w:rPr>
              <w:t>Macbook</w:t>
            </w:r>
            <w:proofErr w:type="spellEnd"/>
            <w:r>
              <w:rPr>
                <w:color w:val="00B0F0"/>
              </w:rPr>
              <w:t xml:space="preserve"> Pro, Mid 2012</w:t>
            </w:r>
          </w:p>
          <w:p w:rsidR="008C70D9" w:rsidRPr="00822D78" w:rsidRDefault="008C70D9" w:rsidP="007C688E">
            <w:pPr>
              <w:pStyle w:val="InfoParagraph1"/>
              <w:rPr>
                <w:color w:val="00B0F0"/>
              </w:rPr>
            </w:pPr>
            <w:r>
              <w:rPr>
                <w:color w:val="00B0F0"/>
              </w:rPr>
              <w:t>OS: MacOS Ventura 13.1</w:t>
            </w:r>
          </w:p>
        </w:tc>
        <w:tc>
          <w:tcPr>
            <w:tcW w:w="2786" w:type="dxa"/>
          </w:tcPr>
          <w:p w:rsidR="008C70D9" w:rsidRPr="00931529" w:rsidRDefault="008C70D9" w:rsidP="007C688E">
            <w:pPr>
              <w:pStyle w:val="InfoParagraph1"/>
            </w:pPr>
          </w:p>
        </w:tc>
      </w:tr>
      <w:tr w:rsidR="008C70D9" w:rsidRPr="00931529" w:rsidTr="00822D78">
        <w:trPr>
          <w:trHeight w:val="500"/>
        </w:trPr>
        <w:tc>
          <w:tcPr>
            <w:tcW w:w="3060" w:type="dxa"/>
            <w:vMerge/>
          </w:tcPr>
          <w:p w:rsidR="008C70D9" w:rsidRDefault="008C70D9" w:rsidP="00164345">
            <w:pPr>
              <w:rPr>
                <w:sz w:val="18"/>
                <w:szCs w:val="18"/>
              </w:rPr>
            </w:pPr>
          </w:p>
        </w:tc>
        <w:tc>
          <w:tcPr>
            <w:tcW w:w="3510" w:type="dxa"/>
          </w:tcPr>
          <w:p w:rsidR="008C70D9" w:rsidRPr="008167D2" w:rsidRDefault="008C70D9" w:rsidP="004C68AD">
            <w:pPr>
              <w:pStyle w:val="InfoParagraph1"/>
              <w:spacing w:line="360" w:lineRule="auto"/>
              <w:rPr>
                <w:color w:val="00B0F0"/>
              </w:rPr>
            </w:pPr>
            <w:r>
              <w:rPr>
                <w:color w:val="00B0F0"/>
              </w:rPr>
              <w:t>Google Chrome 108.0.5359 (Official Build) (x86_64)</w:t>
            </w:r>
          </w:p>
        </w:tc>
        <w:tc>
          <w:tcPr>
            <w:tcW w:w="2786" w:type="dxa"/>
          </w:tcPr>
          <w:p w:rsidR="008C70D9" w:rsidRPr="00931529" w:rsidRDefault="008C70D9" w:rsidP="00164345">
            <w:pPr>
              <w:rPr>
                <w:sz w:val="18"/>
                <w:szCs w:val="18"/>
              </w:rPr>
            </w:pPr>
          </w:p>
        </w:tc>
      </w:tr>
      <w:tr w:rsidR="008C70D9" w:rsidRPr="00931529" w:rsidTr="00822D78">
        <w:trPr>
          <w:trHeight w:val="500"/>
        </w:trPr>
        <w:tc>
          <w:tcPr>
            <w:tcW w:w="3060" w:type="dxa"/>
            <w:vMerge/>
          </w:tcPr>
          <w:p w:rsidR="008C70D9" w:rsidRDefault="008C70D9" w:rsidP="00164345">
            <w:pPr>
              <w:rPr>
                <w:sz w:val="18"/>
                <w:szCs w:val="18"/>
              </w:rPr>
            </w:pPr>
          </w:p>
        </w:tc>
        <w:tc>
          <w:tcPr>
            <w:tcW w:w="3510" w:type="dxa"/>
          </w:tcPr>
          <w:p w:rsidR="008C70D9" w:rsidRDefault="008C70D9" w:rsidP="004C68AD">
            <w:pPr>
              <w:pStyle w:val="InfoParagraph1"/>
              <w:spacing w:line="360" w:lineRule="auto"/>
              <w:rPr>
                <w:color w:val="00B0F0"/>
              </w:rPr>
            </w:pPr>
            <w:r>
              <w:rPr>
                <w:color w:val="00B0F0"/>
              </w:rPr>
              <w:t xml:space="preserve">Safari </w:t>
            </w:r>
            <w:r w:rsidRPr="00EB4812">
              <w:rPr>
                <w:color w:val="00B0F0"/>
              </w:rPr>
              <w:t>16.2 (18614.3.7.1.5)</w:t>
            </w:r>
          </w:p>
        </w:tc>
        <w:tc>
          <w:tcPr>
            <w:tcW w:w="2786" w:type="dxa"/>
          </w:tcPr>
          <w:p w:rsidR="008C70D9" w:rsidRPr="00931529" w:rsidRDefault="008C70D9" w:rsidP="00164345">
            <w:pPr>
              <w:rPr>
                <w:sz w:val="18"/>
                <w:szCs w:val="18"/>
              </w:rPr>
            </w:pPr>
          </w:p>
        </w:tc>
      </w:tr>
      <w:tr w:rsidR="008C70D9" w:rsidRPr="00931529" w:rsidTr="00822D78">
        <w:trPr>
          <w:trHeight w:val="500"/>
        </w:trPr>
        <w:tc>
          <w:tcPr>
            <w:tcW w:w="3060" w:type="dxa"/>
            <w:vMerge/>
          </w:tcPr>
          <w:p w:rsidR="008C70D9" w:rsidRDefault="008C70D9" w:rsidP="00164345">
            <w:pPr>
              <w:rPr>
                <w:sz w:val="18"/>
                <w:szCs w:val="18"/>
              </w:rPr>
            </w:pPr>
          </w:p>
        </w:tc>
        <w:tc>
          <w:tcPr>
            <w:tcW w:w="3510" w:type="dxa"/>
          </w:tcPr>
          <w:p w:rsidR="008C70D9" w:rsidRDefault="008C70D9" w:rsidP="004C68AD">
            <w:pPr>
              <w:pStyle w:val="InfoParagraph1"/>
              <w:spacing w:line="360" w:lineRule="auto"/>
              <w:rPr>
                <w:color w:val="00B0F0"/>
              </w:rPr>
            </w:pPr>
            <w:r>
              <w:rPr>
                <w:color w:val="00B0F0"/>
              </w:rPr>
              <w:t xml:space="preserve">Firefox Developer Edition </w:t>
            </w:r>
            <w:r w:rsidRPr="00EB4812">
              <w:rPr>
                <w:color w:val="00B0F0"/>
              </w:rPr>
              <w:t>110.0b8 (64-bit)</w:t>
            </w:r>
          </w:p>
        </w:tc>
        <w:tc>
          <w:tcPr>
            <w:tcW w:w="2786" w:type="dxa"/>
          </w:tcPr>
          <w:p w:rsidR="008C70D9" w:rsidRPr="00931529" w:rsidRDefault="008C70D9" w:rsidP="00164345">
            <w:pPr>
              <w:rPr>
                <w:sz w:val="18"/>
                <w:szCs w:val="18"/>
              </w:rPr>
            </w:pPr>
          </w:p>
        </w:tc>
      </w:tr>
      <w:tr w:rsidR="008C70D9" w:rsidRPr="00931529" w:rsidTr="00822D78">
        <w:trPr>
          <w:trHeight w:val="500"/>
        </w:trPr>
        <w:tc>
          <w:tcPr>
            <w:tcW w:w="3060" w:type="dxa"/>
            <w:vMerge/>
          </w:tcPr>
          <w:p w:rsidR="008C70D9" w:rsidRDefault="008C70D9" w:rsidP="00164345">
            <w:pPr>
              <w:rPr>
                <w:sz w:val="18"/>
                <w:szCs w:val="18"/>
              </w:rPr>
            </w:pPr>
          </w:p>
        </w:tc>
        <w:tc>
          <w:tcPr>
            <w:tcW w:w="3510" w:type="dxa"/>
          </w:tcPr>
          <w:p w:rsidR="008C70D9" w:rsidRDefault="008C70D9" w:rsidP="004C68AD">
            <w:pPr>
              <w:pStyle w:val="InfoParagraph1"/>
              <w:spacing w:line="360" w:lineRule="auto"/>
              <w:rPr>
                <w:color w:val="00B0F0"/>
              </w:rPr>
            </w:pPr>
            <w:r>
              <w:rPr>
                <w:color w:val="00B0F0"/>
              </w:rPr>
              <w:t>Opera 95.0.4635.25 (x86_64)</w:t>
            </w:r>
          </w:p>
        </w:tc>
        <w:tc>
          <w:tcPr>
            <w:tcW w:w="2786" w:type="dxa"/>
          </w:tcPr>
          <w:p w:rsidR="008C70D9" w:rsidRPr="00931529" w:rsidRDefault="008C70D9" w:rsidP="00164345">
            <w:pPr>
              <w:rPr>
                <w:sz w:val="18"/>
                <w:szCs w:val="18"/>
              </w:rPr>
            </w:pPr>
          </w:p>
        </w:tc>
      </w:tr>
    </w:tbl>
    <w:p w:rsidR="00524A7A" w:rsidRDefault="007C688E" w:rsidP="000D3BFB">
      <w:pPr>
        <w:pStyle w:val="Heading2"/>
      </w:pPr>
      <w:bookmarkStart w:id="7" w:name="_Toc463037917"/>
      <w:r>
        <w:t>Testing Team</w:t>
      </w:r>
      <w:bookmarkEnd w:id="7"/>
    </w:p>
    <w:p w:rsidR="007C688E" w:rsidRDefault="007C688E" w:rsidP="007C688E">
      <w:pPr>
        <w:pStyle w:val="InfoParagraph1"/>
        <w:rPr>
          <w:b/>
          <w:u w:val="single"/>
        </w:rPr>
      </w:pPr>
    </w:p>
    <w:tbl>
      <w:tblPr>
        <w:tblStyle w:val="TableGrid"/>
        <w:tblW w:w="935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2551"/>
        <w:gridCol w:w="4253"/>
      </w:tblGrid>
      <w:tr w:rsidR="007C688E" w:rsidRPr="00931529" w:rsidTr="00164345">
        <w:trPr>
          <w:trHeight w:val="500"/>
          <w:tblHeader/>
        </w:trPr>
        <w:tc>
          <w:tcPr>
            <w:tcW w:w="2552" w:type="dxa"/>
            <w:shd w:val="clear" w:color="auto" w:fill="F2F2F2" w:themeFill="background1" w:themeFillShade="F2"/>
            <w:vAlign w:val="bottom"/>
          </w:tcPr>
          <w:p w:rsidR="007C688E" w:rsidRPr="00931529" w:rsidRDefault="007C688E" w:rsidP="001643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Role</w:t>
            </w:r>
          </w:p>
        </w:tc>
        <w:tc>
          <w:tcPr>
            <w:tcW w:w="2551" w:type="dxa"/>
            <w:shd w:val="clear" w:color="auto" w:fill="F2F2F2" w:themeFill="background1" w:themeFillShade="F2"/>
            <w:vAlign w:val="bottom"/>
          </w:tcPr>
          <w:p w:rsidR="007C688E" w:rsidRPr="00931529" w:rsidRDefault="007C688E" w:rsidP="001643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Name</w:t>
            </w:r>
          </w:p>
        </w:tc>
        <w:tc>
          <w:tcPr>
            <w:tcW w:w="4253" w:type="dxa"/>
            <w:shd w:val="clear" w:color="auto" w:fill="F2F2F2" w:themeFill="background1" w:themeFillShade="F2"/>
            <w:vAlign w:val="bottom"/>
          </w:tcPr>
          <w:p w:rsidR="007C688E" w:rsidRPr="00931529" w:rsidRDefault="007C688E" w:rsidP="001643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Comments</w:t>
            </w:r>
            <w:r w:rsidR="00822D78">
              <w:rPr>
                <w:sz w:val="18"/>
                <w:szCs w:val="18"/>
              </w:rPr>
              <w:t xml:space="preserve"> (e.g. test effort h)</w:t>
            </w:r>
          </w:p>
        </w:tc>
      </w:tr>
      <w:tr w:rsidR="007C688E" w:rsidRPr="00931529" w:rsidTr="00164345">
        <w:trPr>
          <w:trHeight w:val="500"/>
        </w:trPr>
        <w:tc>
          <w:tcPr>
            <w:tcW w:w="2552" w:type="dxa"/>
          </w:tcPr>
          <w:p w:rsidR="007C688E" w:rsidRPr="00931529" w:rsidRDefault="0068149A" w:rsidP="001643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Junior Manual Tester</w:t>
            </w:r>
          </w:p>
        </w:tc>
        <w:tc>
          <w:tcPr>
            <w:tcW w:w="2551" w:type="dxa"/>
          </w:tcPr>
          <w:p w:rsidR="007C688E" w:rsidRPr="00931529" w:rsidRDefault="0068149A" w:rsidP="00164345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Boico</w:t>
            </w:r>
            <w:proofErr w:type="spellEnd"/>
            <w:r>
              <w:rPr>
                <w:sz w:val="18"/>
                <w:szCs w:val="18"/>
              </w:rPr>
              <w:t xml:space="preserve"> Ion</w:t>
            </w:r>
          </w:p>
        </w:tc>
        <w:tc>
          <w:tcPr>
            <w:tcW w:w="4253" w:type="dxa"/>
          </w:tcPr>
          <w:p w:rsidR="007C688E" w:rsidRPr="00931529" w:rsidRDefault="0068149A" w:rsidP="0016434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50 h</w:t>
            </w:r>
          </w:p>
        </w:tc>
      </w:tr>
    </w:tbl>
    <w:p w:rsidR="00524A7A" w:rsidRPr="00822D78" w:rsidRDefault="00524A7A" w:rsidP="00822D78">
      <w:pPr>
        <w:pStyle w:val="Heading1"/>
      </w:pPr>
      <w:bookmarkStart w:id="8" w:name="_Toc463037918"/>
      <w:r w:rsidRPr="00822D78">
        <w:lastRenderedPageBreak/>
        <w:t xml:space="preserve">Test </w:t>
      </w:r>
      <w:r w:rsidR="00F14713" w:rsidRPr="00822D78">
        <w:t>Results</w:t>
      </w:r>
      <w:bookmarkEnd w:id="8"/>
    </w:p>
    <w:p w:rsidR="00AA2D61" w:rsidRPr="00C962EC" w:rsidRDefault="00B73964" w:rsidP="00AA2D61">
      <w:pPr>
        <w:pStyle w:val="Heading2"/>
      </w:pPr>
      <w:bookmarkStart w:id="9" w:name="_Toc463037919"/>
      <w:r>
        <w:t xml:space="preserve">Executed </w:t>
      </w:r>
      <w:r w:rsidR="00F14713">
        <w:t>Test Case</w:t>
      </w:r>
      <w:r>
        <w:t>s</w:t>
      </w:r>
      <w:bookmarkEnd w:id="9"/>
    </w:p>
    <w:tbl>
      <w:tblPr>
        <w:tblStyle w:val="TableGrid"/>
        <w:tblW w:w="9356" w:type="dxa"/>
        <w:tblLook w:val="04A0" w:firstRow="1" w:lastRow="0" w:firstColumn="1" w:lastColumn="0" w:noHBand="0" w:noVBand="1"/>
      </w:tblPr>
      <w:tblGrid>
        <w:gridCol w:w="1807"/>
        <w:gridCol w:w="967"/>
        <w:gridCol w:w="965"/>
        <w:gridCol w:w="746"/>
        <w:gridCol w:w="981"/>
        <w:gridCol w:w="1111"/>
        <w:gridCol w:w="2779"/>
      </w:tblGrid>
      <w:tr w:rsidR="00F0717C" w:rsidRPr="00F0717C" w:rsidTr="00D434DB">
        <w:trPr>
          <w:trHeight w:val="500"/>
          <w:tblHeader/>
        </w:trPr>
        <w:tc>
          <w:tcPr>
            <w:tcW w:w="1843" w:type="dxa"/>
            <w:tcBorders>
              <w:left w:val="nil"/>
            </w:tcBorders>
            <w:shd w:val="clear" w:color="auto" w:fill="F2F2F2" w:themeFill="background1" w:themeFillShade="F2"/>
            <w:vAlign w:val="center"/>
          </w:tcPr>
          <w:p w:rsidR="00AA2D61" w:rsidRPr="00F0717C" w:rsidRDefault="00AA2D61" w:rsidP="00D434DB">
            <w:pPr>
              <w:jc w:val="center"/>
              <w:rPr>
                <w:color w:val="auto"/>
                <w:sz w:val="18"/>
                <w:szCs w:val="18"/>
              </w:rPr>
            </w:pPr>
            <w:r w:rsidRPr="00F0717C">
              <w:rPr>
                <w:color w:val="auto"/>
                <w:sz w:val="18"/>
                <w:szCs w:val="18"/>
              </w:rPr>
              <w:t>Functionality</w:t>
            </w:r>
          </w:p>
        </w:tc>
        <w:tc>
          <w:tcPr>
            <w:tcW w:w="992" w:type="dxa"/>
            <w:shd w:val="clear" w:color="auto" w:fill="F2F2F2" w:themeFill="background1" w:themeFillShade="F2"/>
            <w:vAlign w:val="center"/>
          </w:tcPr>
          <w:p w:rsidR="00AA2D61" w:rsidRPr="00F0717C" w:rsidRDefault="00AA2D61" w:rsidP="00D434DB">
            <w:pPr>
              <w:jc w:val="center"/>
              <w:rPr>
                <w:color w:val="auto"/>
                <w:sz w:val="18"/>
                <w:szCs w:val="18"/>
              </w:rPr>
            </w:pPr>
            <w:r w:rsidRPr="00F0717C">
              <w:rPr>
                <w:color w:val="auto"/>
                <w:sz w:val="18"/>
                <w:szCs w:val="18"/>
              </w:rPr>
              <w:t>Total</w:t>
            </w:r>
          </w:p>
        </w:tc>
        <w:tc>
          <w:tcPr>
            <w:tcW w:w="993" w:type="dxa"/>
            <w:shd w:val="clear" w:color="auto" w:fill="F2F2F2" w:themeFill="background1" w:themeFillShade="F2"/>
            <w:vAlign w:val="center"/>
          </w:tcPr>
          <w:p w:rsidR="00AA2D61" w:rsidRPr="00F0717C" w:rsidRDefault="00AA2D61" w:rsidP="00D434DB">
            <w:pPr>
              <w:jc w:val="center"/>
              <w:rPr>
                <w:color w:val="auto"/>
                <w:sz w:val="18"/>
                <w:szCs w:val="18"/>
              </w:rPr>
            </w:pPr>
            <w:r w:rsidRPr="00F0717C">
              <w:rPr>
                <w:color w:val="auto"/>
                <w:sz w:val="18"/>
                <w:szCs w:val="18"/>
              </w:rPr>
              <w:t>Pass</w:t>
            </w:r>
          </w:p>
        </w:tc>
        <w:tc>
          <w:tcPr>
            <w:tcW w:w="476" w:type="dxa"/>
            <w:shd w:val="clear" w:color="auto" w:fill="F2F2F2" w:themeFill="background1" w:themeFillShade="F2"/>
            <w:vAlign w:val="center"/>
          </w:tcPr>
          <w:p w:rsidR="00AA2D61" w:rsidRPr="00F0717C" w:rsidRDefault="00AA2D61" w:rsidP="00D434DB">
            <w:pPr>
              <w:jc w:val="center"/>
              <w:rPr>
                <w:color w:val="auto"/>
                <w:sz w:val="18"/>
                <w:szCs w:val="18"/>
              </w:rPr>
            </w:pPr>
            <w:r w:rsidRPr="00F0717C">
              <w:rPr>
                <w:color w:val="auto"/>
                <w:sz w:val="18"/>
                <w:szCs w:val="18"/>
              </w:rPr>
              <w:t>Failed</w:t>
            </w:r>
          </w:p>
        </w:tc>
        <w:tc>
          <w:tcPr>
            <w:tcW w:w="986" w:type="dxa"/>
            <w:shd w:val="clear" w:color="auto" w:fill="F2F2F2" w:themeFill="background1" w:themeFillShade="F2"/>
            <w:vAlign w:val="center"/>
          </w:tcPr>
          <w:p w:rsidR="00AA2D61" w:rsidRPr="00F0717C" w:rsidRDefault="00AA2D61" w:rsidP="00D434DB">
            <w:pPr>
              <w:jc w:val="center"/>
              <w:rPr>
                <w:color w:val="auto"/>
                <w:sz w:val="18"/>
                <w:szCs w:val="18"/>
              </w:rPr>
            </w:pPr>
            <w:r w:rsidRPr="00F0717C">
              <w:rPr>
                <w:color w:val="auto"/>
                <w:sz w:val="18"/>
                <w:szCs w:val="18"/>
              </w:rPr>
              <w:t>Blocked</w:t>
            </w:r>
          </w:p>
        </w:tc>
        <w:tc>
          <w:tcPr>
            <w:tcW w:w="1156" w:type="dxa"/>
            <w:shd w:val="clear" w:color="auto" w:fill="F2F2F2" w:themeFill="background1" w:themeFillShade="F2"/>
            <w:vAlign w:val="center"/>
          </w:tcPr>
          <w:p w:rsidR="00AA2D61" w:rsidRPr="00F0717C" w:rsidRDefault="00822D78" w:rsidP="00D434DB">
            <w:pPr>
              <w:jc w:val="center"/>
              <w:rPr>
                <w:color w:val="auto"/>
                <w:sz w:val="18"/>
                <w:szCs w:val="18"/>
              </w:rPr>
            </w:pPr>
            <w:r w:rsidRPr="00F0717C">
              <w:rPr>
                <w:color w:val="auto"/>
                <w:sz w:val="18"/>
                <w:szCs w:val="18"/>
              </w:rPr>
              <w:t>Not Run</w:t>
            </w:r>
          </w:p>
        </w:tc>
        <w:tc>
          <w:tcPr>
            <w:tcW w:w="2910" w:type="dxa"/>
            <w:tcBorders>
              <w:right w:val="nil"/>
            </w:tcBorders>
            <w:shd w:val="clear" w:color="auto" w:fill="F2F2F2" w:themeFill="background1" w:themeFillShade="F2"/>
            <w:vAlign w:val="center"/>
          </w:tcPr>
          <w:p w:rsidR="00AA2D61" w:rsidRPr="00F0717C" w:rsidRDefault="00822D78" w:rsidP="00D434DB">
            <w:pPr>
              <w:jc w:val="center"/>
              <w:rPr>
                <w:color w:val="auto"/>
                <w:sz w:val="18"/>
                <w:szCs w:val="18"/>
              </w:rPr>
            </w:pPr>
            <w:r w:rsidRPr="00F0717C">
              <w:rPr>
                <w:color w:val="auto"/>
                <w:sz w:val="18"/>
                <w:szCs w:val="18"/>
              </w:rPr>
              <w:t>Defects</w:t>
            </w:r>
          </w:p>
        </w:tc>
      </w:tr>
      <w:tr w:rsidR="00F0717C" w:rsidRPr="00F0717C" w:rsidTr="00D434DB">
        <w:trPr>
          <w:trHeight w:val="500"/>
        </w:trPr>
        <w:tc>
          <w:tcPr>
            <w:tcW w:w="1843" w:type="dxa"/>
            <w:tcBorders>
              <w:left w:val="nil"/>
            </w:tcBorders>
            <w:vAlign w:val="center"/>
          </w:tcPr>
          <w:p w:rsidR="00AA2D61" w:rsidRPr="00F0717C" w:rsidRDefault="00637BDB" w:rsidP="00D434DB">
            <w:pPr>
              <w:pStyle w:val="InfoParagraph1"/>
              <w:jc w:val="center"/>
              <w:rPr>
                <w:color w:val="auto"/>
                <w:szCs w:val="18"/>
              </w:rPr>
            </w:pPr>
            <w:r w:rsidRPr="00F0717C">
              <w:rPr>
                <w:color w:val="auto"/>
              </w:rPr>
              <w:t>Homepage</w:t>
            </w:r>
          </w:p>
        </w:tc>
        <w:tc>
          <w:tcPr>
            <w:tcW w:w="992" w:type="dxa"/>
            <w:vAlign w:val="center"/>
          </w:tcPr>
          <w:p w:rsidR="00AA2D61" w:rsidRPr="00F0717C" w:rsidRDefault="00FF5E94" w:rsidP="00D434DB">
            <w:pPr>
              <w:pStyle w:val="InfoParagraph1"/>
              <w:jc w:val="center"/>
              <w:rPr>
                <w:color w:val="auto"/>
                <w:szCs w:val="18"/>
              </w:rPr>
            </w:pPr>
            <w:r>
              <w:rPr>
                <w:color w:val="auto"/>
                <w:szCs w:val="18"/>
              </w:rPr>
              <w:t>1</w:t>
            </w:r>
          </w:p>
        </w:tc>
        <w:tc>
          <w:tcPr>
            <w:tcW w:w="993" w:type="dxa"/>
            <w:vAlign w:val="center"/>
          </w:tcPr>
          <w:p w:rsidR="00AA2D61" w:rsidRPr="00F0717C" w:rsidRDefault="00FF5E94" w:rsidP="00D434DB">
            <w:pPr>
              <w:pStyle w:val="InfoParagraph1"/>
              <w:jc w:val="center"/>
              <w:rPr>
                <w:szCs w:val="18"/>
              </w:rPr>
            </w:pPr>
            <w:r>
              <w:rPr>
                <w:szCs w:val="18"/>
              </w:rPr>
              <w:t>1</w:t>
            </w:r>
          </w:p>
        </w:tc>
        <w:tc>
          <w:tcPr>
            <w:tcW w:w="476" w:type="dxa"/>
            <w:vAlign w:val="center"/>
          </w:tcPr>
          <w:p w:rsidR="00AA2D61" w:rsidRPr="00F0717C" w:rsidRDefault="00F0717C" w:rsidP="00D434DB">
            <w:pPr>
              <w:pStyle w:val="InfoParagraph1"/>
              <w:jc w:val="center"/>
              <w:rPr>
                <w:color w:val="FF0000"/>
                <w:szCs w:val="18"/>
              </w:rPr>
            </w:pPr>
            <w:r w:rsidRPr="00F0717C">
              <w:rPr>
                <w:color w:val="FF0000"/>
                <w:szCs w:val="18"/>
              </w:rPr>
              <w:t>0</w:t>
            </w:r>
          </w:p>
        </w:tc>
        <w:tc>
          <w:tcPr>
            <w:tcW w:w="986" w:type="dxa"/>
            <w:vAlign w:val="center"/>
          </w:tcPr>
          <w:p w:rsidR="00AA2D61" w:rsidRPr="00F0717C" w:rsidRDefault="00F0717C" w:rsidP="00D434DB">
            <w:pPr>
              <w:pStyle w:val="InfoParagraph1"/>
              <w:jc w:val="center"/>
              <w:rPr>
                <w:color w:val="auto"/>
                <w:szCs w:val="18"/>
              </w:rPr>
            </w:pPr>
            <w:r>
              <w:rPr>
                <w:color w:val="auto"/>
                <w:szCs w:val="18"/>
              </w:rPr>
              <w:t>0</w:t>
            </w:r>
          </w:p>
        </w:tc>
        <w:tc>
          <w:tcPr>
            <w:tcW w:w="1156" w:type="dxa"/>
            <w:vAlign w:val="center"/>
          </w:tcPr>
          <w:p w:rsidR="00AA2D61" w:rsidRPr="00F0717C" w:rsidRDefault="00F0717C" w:rsidP="00D434DB">
            <w:pPr>
              <w:pStyle w:val="InfoParagraph1"/>
              <w:jc w:val="center"/>
              <w:rPr>
                <w:color w:val="auto"/>
                <w:szCs w:val="18"/>
              </w:rPr>
            </w:pPr>
            <w:r>
              <w:rPr>
                <w:color w:val="auto"/>
                <w:szCs w:val="18"/>
              </w:rPr>
              <w:t>0</w:t>
            </w:r>
          </w:p>
        </w:tc>
        <w:tc>
          <w:tcPr>
            <w:tcW w:w="2910" w:type="dxa"/>
            <w:tcBorders>
              <w:right w:val="nil"/>
            </w:tcBorders>
            <w:vAlign w:val="center"/>
          </w:tcPr>
          <w:p w:rsidR="00AA2D61" w:rsidRPr="00F0717C" w:rsidRDefault="00AA2D61" w:rsidP="00D434DB">
            <w:pPr>
              <w:pStyle w:val="InfoParagraph1"/>
              <w:jc w:val="center"/>
              <w:rPr>
                <w:color w:val="auto"/>
                <w:szCs w:val="18"/>
              </w:rPr>
            </w:pPr>
          </w:p>
        </w:tc>
      </w:tr>
      <w:tr w:rsidR="00F0717C" w:rsidRPr="00F0717C" w:rsidTr="00D434DB">
        <w:trPr>
          <w:trHeight w:val="500"/>
        </w:trPr>
        <w:tc>
          <w:tcPr>
            <w:tcW w:w="1843" w:type="dxa"/>
            <w:tcBorders>
              <w:left w:val="nil"/>
            </w:tcBorders>
            <w:vAlign w:val="center"/>
          </w:tcPr>
          <w:p w:rsidR="00AA2D61" w:rsidRPr="00F0717C" w:rsidRDefault="00637BDB" w:rsidP="00D434DB">
            <w:pPr>
              <w:pStyle w:val="InfoParagraph1"/>
              <w:jc w:val="center"/>
              <w:rPr>
                <w:color w:val="auto"/>
                <w:szCs w:val="18"/>
              </w:rPr>
            </w:pPr>
            <w:r w:rsidRPr="00F0717C">
              <w:rPr>
                <w:color w:val="auto"/>
                <w:szCs w:val="18"/>
              </w:rPr>
              <w:t>Account</w:t>
            </w:r>
          </w:p>
        </w:tc>
        <w:tc>
          <w:tcPr>
            <w:tcW w:w="992" w:type="dxa"/>
            <w:vAlign w:val="center"/>
          </w:tcPr>
          <w:p w:rsidR="00AA2D61" w:rsidRPr="00F0717C" w:rsidRDefault="00F0717C" w:rsidP="00D434DB">
            <w:pPr>
              <w:pStyle w:val="InfoParagraph1"/>
              <w:jc w:val="center"/>
              <w:rPr>
                <w:color w:val="auto"/>
                <w:szCs w:val="18"/>
              </w:rPr>
            </w:pPr>
            <w:r w:rsidRPr="00F0717C">
              <w:rPr>
                <w:color w:val="auto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:rsidR="00AA2D61" w:rsidRPr="00F0717C" w:rsidRDefault="00F0717C" w:rsidP="00D434DB">
            <w:pPr>
              <w:pStyle w:val="InfoParagraph1"/>
              <w:jc w:val="center"/>
              <w:rPr>
                <w:szCs w:val="18"/>
              </w:rPr>
            </w:pPr>
            <w:r w:rsidRPr="00F0717C">
              <w:rPr>
                <w:szCs w:val="18"/>
              </w:rPr>
              <w:t>3</w:t>
            </w:r>
          </w:p>
        </w:tc>
        <w:tc>
          <w:tcPr>
            <w:tcW w:w="476" w:type="dxa"/>
            <w:vAlign w:val="center"/>
          </w:tcPr>
          <w:p w:rsidR="00AA2D61" w:rsidRPr="00F0717C" w:rsidRDefault="00F0717C" w:rsidP="00D434DB">
            <w:pPr>
              <w:pStyle w:val="InfoParagraph1"/>
              <w:jc w:val="center"/>
              <w:rPr>
                <w:color w:val="FF0000"/>
                <w:szCs w:val="18"/>
              </w:rPr>
            </w:pPr>
            <w:r w:rsidRPr="00F0717C">
              <w:rPr>
                <w:color w:val="FF0000"/>
                <w:szCs w:val="18"/>
              </w:rPr>
              <w:t>0</w:t>
            </w:r>
          </w:p>
        </w:tc>
        <w:tc>
          <w:tcPr>
            <w:tcW w:w="986" w:type="dxa"/>
            <w:vAlign w:val="center"/>
          </w:tcPr>
          <w:p w:rsidR="00AA2D61" w:rsidRPr="00F0717C" w:rsidRDefault="00F0717C" w:rsidP="00D434DB">
            <w:pPr>
              <w:pStyle w:val="InfoParagraph1"/>
              <w:jc w:val="center"/>
              <w:rPr>
                <w:color w:val="auto"/>
                <w:szCs w:val="18"/>
              </w:rPr>
            </w:pPr>
            <w:r>
              <w:rPr>
                <w:color w:val="auto"/>
                <w:szCs w:val="18"/>
              </w:rPr>
              <w:t>0</w:t>
            </w:r>
          </w:p>
        </w:tc>
        <w:tc>
          <w:tcPr>
            <w:tcW w:w="1156" w:type="dxa"/>
            <w:vAlign w:val="center"/>
          </w:tcPr>
          <w:p w:rsidR="00AA2D61" w:rsidRPr="00F0717C" w:rsidRDefault="00F0717C" w:rsidP="00D434DB">
            <w:pPr>
              <w:pStyle w:val="InfoParagraph1"/>
              <w:jc w:val="center"/>
              <w:rPr>
                <w:color w:val="auto"/>
                <w:szCs w:val="18"/>
              </w:rPr>
            </w:pPr>
            <w:r>
              <w:rPr>
                <w:color w:val="auto"/>
                <w:szCs w:val="18"/>
              </w:rPr>
              <w:t>0</w:t>
            </w:r>
          </w:p>
        </w:tc>
        <w:tc>
          <w:tcPr>
            <w:tcW w:w="2910" w:type="dxa"/>
            <w:tcBorders>
              <w:right w:val="nil"/>
            </w:tcBorders>
            <w:vAlign w:val="center"/>
          </w:tcPr>
          <w:p w:rsidR="00AA2D61" w:rsidRPr="00F0717C" w:rsidRDefault="00AA2D61" w:rsidP="00D434DB">
            <w:pPr>
              <w:pStyle w:val="InfoParagraph1"/>
              <w:jc w:val="center"/>
              <w:rPr>
                <w:color w:val="auto"/>
                <w:szCs w:val="18"/>
              </w:rPr>
            </w:pPr>
          </w:p>
        </w:tc>
      </w:tr>
      <w:tr w:rsidR="00F0717C" w:rsidRPr="00F0717C" w:rsidTr="00D434DB">
        <w:trPr>
          <w:trHeight w:val="500"/>
        </w:trPr>
        <w:tc>
          <w:tcPr>
            <w:tcW w:w="1843" w:type="dxa"/>
            <w:tcBorders>
              <w:left w:val="nil"/>
            </w:tcBorders>
            <w:vAlign w:val="center"/>
          </w:tcPr>
          <w:p w:rsidR="00637BDB" w:rsidRPr="00F0717C" w:rsidRDefault="00637BDB" w:rsidP="00D434DB">
            <w:pPr>
              <w:jc w:val="center"/>
              <w:rPr>
                <w:color w:val="auto"/>
                <w:sz w:val="18"/>
                <w:szCs w:val="18"/>
              </w:rPr>
            </w:pPr>
            <w:r w:rsidRPr="00F0717C">
              <w:rPr>
                <w:color w:val="auto"/>
                <w:sz w:val="18"/>
                <w:szCs w:val="18"/>
              </w:rPr>
              <w:t>Cart content</w:t>
            </w:r>
          </w:p>
        </w:tc>
        <w:tc>
          <w:tcPr>
            <w:tcW w:w="992" w:type="dxa"/>
            <w:vAlign w:val="center"/>
          </w:tcPr>
          <w:p w:rsidR="00AA2D61" w:rsidRPr="00F0717C" w:rsidRDefault="00F0717C" w:rsidP="00D434DB">
            <w:pPr>
              <w:jc w:val="center"/>
              <w:rPr>
                <w:color w:val="auto"/>
                <w:sz w:val="18"/>
                <w:szCs w:val="18"/>
              </w:rPr>
            </w:pPr>
            <w:r w:rsidRPr="00F0717C">
              <w:rPr>
                <w:color w:val="auto"/>
                <w:sz w:val="18"/>
                <w:szCs w:val="18"/>
              </w:rPr>
              <w:t>7</w:t>
            </w:r>
          </w:p>
        </w:tc>
        <w:tc>
          <w:tcPr>
            <w:tcW w:w="993" w:type="dxa"/>
            <w:vAlign w:val="center"/>
          </w:tcPr>
          <w:p w:rsidR="00AA2D61" w:rsidRPr="00F0717C" w:rsidRDefault="00F0717C" w:rsidP="00D434DB">
            <w:pPr>
              <w:jc w:val="center"/>
              <w:rPr>
                <w:color w:val="00B050"/>
                <w:sz w:val="18"/>
                <w:szCs w:val="18"/>
              </w:rPr>
            </w:pPr>
            <w:r w:rsidRPr="00F0717C">
              <w:rPr>
                <w:color w:val="00B050"/>
                <w:sz w:val="18"/>
                <w:szCs w:val="18"/>
              </w:rPr>
              <w:t>5</w:t>
            </w:r>
          </w:p>
        </w:tc>
        <w:tc>
          <w:tcPr>
            <w:tcW w:w="476" w:type="dxa"/>
            <w:vAlign w:val="center"/>
          </w:tcPr>
          <w:p w:rsidR="00AA2D61" w:rsidRPr="00F0717C" w:rsidRDefault="00F0717C" w:rsidP="00D434DB">
            <w:pPr>
              <w:jc w:val="center"/>
              <w:rPr>
                <w:color w:val="FF0000"/>
                <w:sz w:val="18"/>
                <w:szCs w:val="18"/>
              </w:rPr>
            </w:pPr>
            <w:r w:rsidRPr="00F0717C">
              <w:rPr>
                <w:color w:val="FF0000"/>
                <w:sz w:val="18"/>
                <w:szCs w:val="18"/>
              </w:rPr>
              <w:t>0</w:t>
            </w:r>
          </w:p>
        </w:tc>
        <w:tc>
          <w:tcPr>
            <w:tcW w:w="986" w:type="dxa"/>
            <w:vAlign w:val="center"/>
          </w:tcPr>
          <w:p w:rsidR="00AA2D61" w:rsidRPr="00F0717C" w:rsidRDefault="00F0717C" w:rsidP="00D434DB"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2</w:t>
            </w:r>
          </w:p>
        </w:tc>
        <w:tc>
          <w:tcPr>
            <w:tcW w:w="1156" w:type="dxa"/>
            <w:vAlign w:val="center"/>
          </w:tcPr>
          <w:p w:rsidR="00AA2D61" w:rsidRPr="00F0717C" w:rsidRDefault="00F0717C" w:rsidP="00D434DB"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0</w:t>
            </w:r>
          </w:p>
        </w:tc>
        <w:tc>
          <w:tcPr>
            <w:tcW w:w="2910" w:type="dxa"/>
            <w:tcBorders>
              <w:right w:val="nil"/>
            </w:tcBorders>
            <w:vAlign w:val="center"/>
          </w:tcPr>
          <w:p w:rsidR="00AA2D61" w:rsidRPr="00202797" w:rsidRDefault="00000000" w:rsidP="00D434DB">
            <w:pPr>
              <w:jc w:val="center"/>
              <w:rPr>
                <w:b/>
                <w:bCs/>
                <w:color w:val="auto"/>
                <w:sz w:val="18"/>
                <w:szCs w:val="18"/>
              </w:rPr>
            </w:pPr>
            <w:hyperlink r:id="rId11" w:history="1">
              <w:r w:rsidR="006B7F8B" w:rsidRPr="006B7F8B">
                <w:rPr>
                  <w:rStyle w:val="Hyperlink"/>
                  <w:rFonts w:ascii="Verdana" w:hAnsi="Verdana"/>
                  <w:b/>
                  <w:bCs/>
                  <w:sz w:val="18"/>
                  <w:szCs w:val="18"/>
                </w:rPr>
                <w:t>0047492</w:t>
              </w:r>
            </w:hyperlink>
            <w:r w:rsidR="00202797" w:rsidRPr="00202797">
              <w:rPr>
                <w:b/>
                <w:bCs/>
                <w:color w:val="auto"/>
                <w:sz w:val="18"/>
                <w:szCs w:val="18"/>
              </w:rPr>
              <w:t xml:space="preserve">, </w:t>
            </w:r>
            <w:hyperlink r:id="rId12" w:history="1">
              <w:r w:rsidR="008E2D75" w:rsidRPr="008E2D75">
                <w:rPr>
                  <w:rStyle w:val="Hyperlink"/>
                  <w:rFonts w:ascii="Verdana" w:hAnsi="Verdana"/>
                  <w:b/>
                  <w:bCs/>
                  <w:sz w:val="18"/>
                  <w:szCs w:val="18"/>
                </w:rPr>
                <w:t>0047497</w:t>
              </w:r>
            </w:hyperlink>
          </w:p>
        </w:tc>
      </w:tr>
      <w:tr w:rsidR="00F0717C" w:rsidRPr="00F0717C" w:rsidTr="00D434DB">
        <w:trPr>
          <w:trHeight w:val="500"/>
        </w:trPr>
        <w:tc>
          <w:tcPr>
            <w:tcW w:w="1843" w:type="dxa"/>
            <w:tcBorders>
              <w:left w:val="nil"/>
            </w:tcBorders>
            <w:vAlign w:val="center"/>
          </w:tcPr>
          <w:p w:rsidR="00637BDB" w:rsidRPr="00F0717C" w:rsidRDefault="00637BDB" w:rsidP="00D434DB">
            <w:pPr>
              <w:jc w:val="center"/>
              <w:rPr>
                <w:color w:val="auto"/>
                <w:sz w:val="18"/>
                <w:szCs w:val="18"/>
              </w:rPr>
            </w:pPr>
            <w:r w:rsidRPr="00F0717C">
              <w:rPr>
                <w:color w:val="auto"/>
                <w:sz w:val="18"/>
                <w:szCs w:val="18"/>
              </w:rPr>
              <w:t>Wishlist</w:t>
            </w:r>
          </w:p>
        </w:tc>
        <w:tc>
          <w:tcPr>
            <w:tcW w:w="992" w:type="dxa"/>
            <w:vAlign w:val="center"/>
          </w:tcPr>
          <w:p w:rsidR="00637BDB" w:rsidRPr="00F0717C" w:rsidRDefault="002F3639" w:rsidP="00D434DB"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4</w:t>
            </w:r>
          </w:p>
        </w:tc>
        <w:tc>
          <w:tcPr>
            <w:tcW w:w="993" w:type="dxa"/>
            <w:vAlign w:val="center"/>
          </w:tcPr>
          <w:p w:rsidR="00637BDB" w:rsidRPr="00F0717C" w:rsidRDefault="00AE7155" w:rsidP="00D434DB">
            <w:pPr>
              <w:jc w:val="center"/>
              <w:rPr>
                <w:color w:val="00B050"/>
                <w:sz w:val="18"/>
                <w:szCs w:val="18"/>
              </w:rPr>
            </w:pPr>
            <w:r>
              <w:rPr>
                <w:color w:val="00B050"/>
                <w:sz w:val="18"/>
                <w:szCs w:val="18"/>
              </w:rPr>
              <w:t>3</w:t>
            </w:r>
          </w:p>
        </w:tc>
        <w:tc>
          <w:tcPr>
            <w:tcW w:w="476" w:type="dxa"/>
            <w:vAlign w:val="center"/>
          </w:tcPr>
          <w:p w:rsidR="00637BDB" w:rsidRPr="00F0717C" w:rsidRDefault="00F0717C" w:rsidP="00D434DB">
            <w:pPr>
              <w:jc w:val="center"/>
              <w:rPr>
                <w:color w:val="FF0000"/>
                <w:sz w:val="18"/>
                <w:szCs w:val="18"/>
              </w:rPr>
            </w:pPr>
            <w:r w:rsidRPr="00F0717C">
              <w:rPr>
                <w:color w:val="FF0000"/>
                <w:sz w:val="18"/>
                <w:szCs w:val="18"/>
              </w:rPr>
              <w:t>1</w:t>
            </w:r>
          </w:p>
        </w:tc>
        <w:tc>
          <w:tcPr>
            <w:tcW w:w="986" w:type="dxa"/>
            <w:vAlign w:val="center"/>
          </w:tcPr>
          <w:p w:rsidR="00637BDB" w:rsidRPr="00F0717C" w:rsidRDefault="00F0717C" w:rsidP="00D434DB"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0</w:t>
            </w:r>
          </w:p>
        </w:tc>
        <w:tc>
          <w:tcPr>
            <w:tcW w:w="1156" w:type="dxa"/>
            <w:vAlign w:val="center"/>
          </w:tcPr>
          <w:p w:rsidR="00637BDB" w:rsidRPr="00F0717C" w:rsidRDefault="00F0717C" w:rsidP="00D434DB"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0</w:t>
            </w:r>
          </w:p>
        </w:tc>
        <w:tc>
          <w:tcPr>
            <w:tcW w:w="2910" w:type="dxa"/>
            <w:tcBorders>
              <w:right w:val="nil"/>
            </w:tcBorders>
            <w:vAlign w:val="center"/>
          </w:tcPr>
          <w:p w:rsidR="00637BDB" w:rsidRPr="00202797" w:rsidRDefault="00000000" w:rsidP="00D434DB">
            <w:pPr>
              <w:jc w:val="center"/>
              <w:rPr>
                <w:b/>
                <w:bCs/>
                <w:color w:val="auto"/>
                <w:sz w:val="18"/>
                <w:szCs w:val="18"/>
              </w:rPr>
            </w:pPr>
            <w:hyperlink r:id="rId13" w:history="1">
              <w:r w:rsidR="00582A13" w:rsidRPr="00582A13">
                <w:rPr>
                  <w:rStyle w:val="Hyperlink"/>
                  <w:rFonts w:ascii="Verdana" w:hAnsi="Verdana"/>
                  <w:b/>
                  <w:bCs/>
                  <w:sz w:val="18"/>
                  <w:szCs w:val="18"/>
                </w:rPr>
                <w:t>0047506</w:t>
              </w:r>
            </w:hyperlink>
          </w:p>
        </w:tc>
      </w:tr>
      <w:tr w:rsidR="00F0717C" w:rsidRPr="00F0717C" w:rsidTr="00D434DB">
        <w:trPr>
          <w:trHeight w:val="500"/>
        </w:trPr>
        <w:tc>
          <w:tcPr>
            <w:tcW w:w="1843" w:type="dxa"/>
            <w:tcBorders>
              <w:left w:val="nil"/>
            </w:tcBorders>
            <w:vAlign w:val="center"/>
          </w:tcPr>
          <w:p w:rsidR="00637BDB" w:rsidRPr="00F0717C" w:rsidRDefault="00637BDB" w:rsidP="00D434DB">
            <w:pPr>
              <w:jc w:val="center"/>
              <w:rPr>
                <w:color w:val="auto"/>
                <w:sz w:val="18"/>
                <w:szCs w:val="18"/>
              </w:rPr>
            </w:pPr>
            <w:r w:rsidRPr="00F0717C">
              <w:rPr>
                <w:color w:val="auto"/>
                <w:sz w:val="18"/>
                <w:szCs w:val="18"/>
              </w:rPr>
              <w:t>Checkout</w:t>
            </w:r>
          </w:p>
        </w:tc>
        <w:tc>
          <w:tcPr>
            <w:tcW w:w="992" w:type="dxa"/>
            <w:vAlign w:val="center"/>
          </w:tcPr>
          <w:p w:rsidR="00637BDB" w:rsidRPr="00F0717C" w:rsidRDefault="00F0717C" w:rsidP="00D434DB">
            <w:pPr>
              <w:jc w:val="center"/>
              <w:rPr>
                <w:color w:val="auto"/>
                <w:sz w:val="18"/>
                <w:szCs w:val="18"/>
              </w:rPr>
            </w:pPr>
            <w:r w:rsidRPr="00F0717C">
              <w:rPr>
                <w:color w:val="auto"/>
                <w:sz w:val="18"/>
                <w:szCs w:val="18"/>
              </w:rPr>
              <w:t>3</w:t>
            </w:r>
          </w:p>
        </w:tc>
        <w:tc>
          <w:tcPr>
            <w:tcW w:w="993" w:type="dxa"/>
            <w:vAlign w:val="center"/>
          </w:tcPr>
          <w:p w:rsidR="00637BDB" w:rsidRPr="00F0717C" w:rsidRDefault="00F0717C" w:rsidP="00D434DB">
            <w:pPr>
              <w:jc w:val="center"/>
              <w:rPr>
                <w:color w:val="00B050"/>
                <w:sz w:val="18"/>
                <w:szCs w:val="18"/>
              </w:rPr>
            </w:pPr>
            <w:r w:rsidRPr="00F0717C">
              <w:rPr>
                <w:color w:val="00B050"/>
                <w:sz w:val="18"/>
                <w:szCs w:val="18"/>
              </w:rPr>
              <w:t>3</w:t>
            </w:r>
          </w:p>
        </w:tc>
        <w:tc>
          <w:tcPr>
            <w:tcW w:w="476" w:type="dxa"/>
            <w:vAlign w:val="center"/>
          </w:tcPr>
          <w:p w:rsidR="00637BDB" w:rsidRPr="00F0717C" w:rsidRDefault="00F0717C" w:rsidP="00D434DB">
            <w:pPr>
              <w:jc w:val="center"/>
              <w:rPr>
                <w:color w:val="FF0000"/>
                <w:sz w:val="18"/>
                <w:szCs w:val="18"/>
              </w:rPr>
            </w:pPr>
            <w:r w:rsidRPr="00F0717C">
              <w:rPr>
                <w:color w:val="FF0000"/>
                <w:sz w:val="18"/>
                <w:szCs w:val="18"/>
              </w:rPr>
              <w:t>0</w:t>
            </w:r>
          </w:p>
        </w:tc>
        <w:tc>
          <w:tcPr>
            <w:tcW w:w="986" w:type="dxa"/>
            <w:vAlign w:val="center"/>
          </w:tcPr>
          <w:p w:rsidR="00637BDB" w:rsidRPr="00F0717C" w:rsidRDefault="00F0717C" w:rsidP="00D434DB"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0</w:t>
            </w:r>
          </w:p>
        </w:tc>
        <w:tc>
          <w:tcPr>
            <w:tcW w:w="1156" w:type="dxa"/>
            <w:vAlign w:val="center"/>
          </w:tcPr>
          <w:p w:rsidR="00637BDB" w:rsidRPr="00F0717C" w:rsidRDefault="00F0717C" w:rsidP="00D434DB"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0</w:t>
            </w:r>
          </w:p>
        </w:tc>
        <w:tc>
          <w:tcPr>
            <w:tcW w:w="2910" w:type="dxa"/>
            <w:tcBorders>
              <w:right w:val="nil"/>
            </w:tcBorders>
            <w:vAlign w:val="center"/>
          </w:tcPr>
          <w:p w:rsidR="00637BDB" w:rsidRPr="00F0717C" w:rsidRDefault="00637BDB" w:rsidP="00D434DB">
            <w:pPr>
              <w:jc w:val="center"/>
              <w:rPr>
                <w:color w:val="auto"/>
                <w:sz w:val="18"/>
                <w:szCs w:val="18"/>
              </w:rPr>
            </w:pPr>
          </w:p>
        </w:tc>
      </w:tr>
      <w:tr w:rsidR="00FF5E94" w:rsidRPr="00F0717C" w:rsidTr="00B91DC9">
        <w:trPr>
          <w:trHeight w:val="500"/>
        </w:trPr>
        <w:tc>
          <w:tcPr>
            <w:tcW w:w="1843" w:type="dxa"/>
            <w:tcBorders>
              <w:left w:val="nil"/>
            </w:tcBorders>
            <w:vAlign w:val="center"/>
          </w:tcPr>
          <w:p w:rsidR="00FF5E94" w:rsidRPr="00FF5E94" w:rsidRDefault="00FF5E94" w:rsidP="00B91DC9">
            <w:pPr>
              <w:spacing w:before="0"/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Search</w:t>
            </w:r>
          </w:p>
        </w:tc>
        <w:tc>
          <w:tcPr>
            <w:tcW w:w="992" w:type="dxa"/>
            <w:vAlign w:val="center"/>
          </w:tcPr>
          <w:p w:rsidR="00FF5E94" w:rsidRPr="00FF5E94" w:rsidRDefault="00FF5E94" w:rsidP="00D434DB"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4</w:t>
            </w:r>
          </w:p>
        </w:tc>
        <w:tc>
          <w:tcPr>
            <w:tcW w:w="993" w:type="dxa"/>
            <w:vAlign w:val="center"/>
          </w:tcPr>
          <w:p w:rsidR="00FF5E94" w:rsidRPr="00FF5E94" w:rsidRDefault="00FF5E94" w:rsidP="00D434DB">
            <w:pPr>
              <w:jc w:val="center"/>
              <w:rPr>
                <w:color w:val="00B050"/>
                <w:sz w:val="18"/>
                <w:szCs w:val="18"/>
              </w:rPr>
            </w:pPr>
            <w:r>
              <w:rPr>
                <w:color w:val="00B050"/>
                <w:sz w:val="18"/>
                <w:szCs w:val="18"/>
              </w:rPr>
              <w:t>1</w:t>
            </w:r>
          </w:p>
        </w:tc>
        <w:tc>
          <w:tcPr>
            <w:tcW w:w="476" w:type="dxa"/>
            <w:vAlign w:val="center"/>
          </w:tcPr>
          <w:p w:rsidR="00FF5E94" w:rsidRPr="00FF5E94" w:rsidRDefault="00FF5E94" w:rsidP="00D434DB">
            <w:pPr>
              <w:jc w:val="center"/>
              <w:rPr>
                <w:color w:val="FF0000"/>
                <w:sz w:val="18"/>
                <w:szCs w:val="18"/>
              </w:rPr>
            </w:pPr>
            <w:r>
              <w:rPr>
                <w:color w:val="FF0000"/>
                <w:sz w:val="18"/>
                <w:szCs w:val="18"/>
              </w:rPr>
              <w:t>3</w:t>
            </w:r>
          </w:p>
        </w:tc>
        <w:tc>
          <w:tcPr>
            <w:tcW w:w="986" w:type="dxa"/>
            <w:vAlign w:val="center"/>
          </w:tcPr>
          <w:p w:rsidR="00FF5E94" w:rsidRPr="00FF5E94" w:rsidRDefault="00FF5E94" w:rsidP="00D434DB"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0</w:t>
            </w:r>
          </w:p>
        </w:tc>
        <w:tc>
          <w:tcPr>
            <w:tcW w:w="1156" w:type="dxa"/>
            <w:vAlign w:val="center"/>
          </w:tcPr>
          <w:p w:rsidR="00FF5E94" w:rsidRPr="00FF5E94" w:rsidRDefault="00FF5E94" w:rsidP="00D434DB">
            <w:pPr>
              <w:jc w:val="center"/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0</w:t>
            </w:r>
          </w:p>
        </w:tc>
        <w:tc>
          <w:tcPr>
            <w:tcW w:w="2910" w:type="dxa"/>
            <w:tcBorders>
              <w:right w:val="nil"/>
            </w:tcBorders>
            <w:vAlign w:val="center"/>
          </w:tcPr>
          <w:p w:rsidR="00FF5E94" w:rsidRPr="00FD7C41" w:rsidRDefault="00976335" w:rsidP="00D434DB">
            <w:pPr>
              <w:jc w:val="center"/>
              <w:rPr>
                <w:b/>
                <w:bCs/>
                <w:color w:val="auto"/>
                <w:sz w:val="18"/>
                <w:szCs w:val="18"/>
              </w:rPr>
            </w:pPr>
            <w:r w:rsidRPr="00FD7C41">
              <w:rPr>
                <w:b/>
                <w:bCs/>
              </w:rPr>
              <w:fldChar w:fldCharType="begin"/>
            </w:r>
            <w:r w:rsidRPr="00FD7C41">
              <w:rPr>
                <w:b/>
                <w:bCs/>
              </w:rPr>
              <w:instrText>HYPERLINK "https://bugs.scoalainformala.ro/view.php?id=47571"</w:instrText>
            </w:r>
            <w:r w:rsidRPr="00FD7C41">
              <w:rPr>
                <w:b/>
                <w:bCs/>
              </w:rPr>
            </w:r>
            <w:r w:rsidRPr="00FD7C41">
              <w:rPr>
                <w:b/>
                <w:bCs/>
              </w:rPr>
              <w:fldChar w:fldCharType="separate"/>
            </w:r>
            <w:r w:rsidRPr="00FD7C41">
              <w:rPr>
                <w:rStyle w:val="Hyperlink"/>
                <w:rFonts w:ascii="Verdana" w:hAnsi="Verdana"/>
                <w:b/>
                <w:bCs/>
                <w:sz w:val="18"/>
                <w:szCs w:val="18"/>
              </w:rPr>
              <w:t>0047571</w:t>
            </w:r>
            <w:r w:rsidRPr="00FD7C41">
              <w:rPr>
                <w:rStyle w:val="Hyperlink"/>
                <w:rFonts w:ascii="Verdana" w:hAnsi="Verdana"/>
                <w:b/>
                <w:bCs/>
                <w:sz w:val="18"/>
                <w:szCs w:val="18"/>
              </w:rPr>
              <w:fldChar w:fldCharType="end"/>
            </w:r>
            <w:r w:rsidRPr="00FD7C41">
              <w:rPr>
                <w:b/>
                <w:bCs/>
                <w:color w:val="auto"/>
                <w:sz w:val="18"/>
                <w:szCs w:val="18"/>
              </w:rPr>
              <w:t xml:space="preserve">, </w:t>
            </w:r>
            <w:hyperlink r:id="rId14" w:history="1">
              <w:r w:rsidRPr="00FD7C41">
                <w:rPr>
                  <w:rStyle w:val="Hyperlink"/>
                  <w:rFonts w:ascii="Verdana" w:hAnsi="Verdana"/>
                  <w:b/>
                  <w:bCs/>
                  <w:sz w:val="18"/>
                  <w:szCs w:val="18"/>
                </w:rPr>
                <w:t>0047572</w:t>
              </w:r>
            </w:hyperlink>
            <w:r w:rsidRPr="00FD7C41">
              <w:rPr>
                <w:b/>
                <w:bCs/>
                <w:color w:val="auto"/>
                <w:sz w:val="18"/>
                <w:szCs w:val="18"/>
              </w:rPr>
              <w:t xml:space="preserve">, </w:t>
            </w:r>
            <w:hyperlink r:id="rId15" w:history="1">
              <w:r w:rsidRPr="00FD7C41">
                <w:rPr>
                  <w:rStyle w:val="Hyperlink"/>
                  <w:rFonts w:ascii="Verdana" w:hAnsi="Verdana"/>
                  <w:b/>
                  <w:bCs/>
                  <w:sz w:val="18"/>
                  <w:szCs w:val="18"/>
                </w:rPr>
                <w:t>0047573</w:t>
              </w:r>
            </w:hyperlink>
          </w:p>
        </w:tc>
      </w:tr>
      <w:tr w:rsidR="00F0717C" w:rsidRPr="00F0717C" w:rsidTr="00D434DB">
        <w:trPr>
          <w:trHeight w:val="500"/>
        </w:trPr>
        <w:tc>
          <w:tcPr>
            <w:tcW w:w="1843" w:type="dxa"/>
            <w:tcBorders>
              <w:left w:val="nil"/>
            </w:tcBorders>
            <w:vAlign w:val="center"/>
          </w:tcPr>
          <w:p w:rsidR="00F0717C" w:rsidRPr="00F0717C" w:rsidRDefault="00F0717C" w:rsidP="00D434DB">
            <w:pPr>
              <w:jc w:val="center"/>
              <w:rPr>
                <w:b/>
                <w:bCs/>
                <w:color w:val="auto"/>
                <w:sz w:val="18"/>
                <w:szCs w:val="18"/>
              </w:rPr>
            </w:pPr>
            <w:r w:rsidRPr="00F0717C">
              <w:rPr>
                <w:b/>
                <w:bCs/>
                <w:color w:val="auto"/>
                <w:sz w:val="18"/>
                <w:szCs w:val="18"/>
              </w:rPr>
              <w:t>Overall Results</w:t>
            </w:r>
          </w:p>
        </w:tc>
        <w:tc>
          <w:tcPr>
            <w:tcW w:w="992" w:type="dxa"/>
            <w:vAlign w:val="center"/>
          </w:tcPr>
          <w:p w:rsidR="00F0717C" w:rsidRPr="00F0717C" w:rsidRDefault="00FF5E94" w:rsidP="00D434DB">
            <w:pPr>
              <w:jc w:val="center"/>
              <w:rPr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  <w:t>2</w:t>
            </w:r>
            <w:r w:rsidR="00976335">
              <w:rPr>
                <w:b/>
                <w:bCs/>
                <w:color w:val="auto"/>
                <w:sz w:val="18"/>
                <w:szCs w:val="18"/>
              </w:rPr>
              <w:t>2</w:t>
            </w:r>
          </w:p>
        </w:tc>
        <w:tc>
          <w:tcPr>
            <w:tcW w:w="993" w:type="dxa"/>
            <w:vAlign w:val="center"/>
          </w:tcPr>
          <w:p w:rsidR="00F0717C" w:rsidRPr="00F0717C" w:rsidRDefault="00F0717C" w:rsidP="00D434DB">
            <w:pPr>
              <w:jc w:val="center"/>
              <w:rPr>
                <w:b/>
                <w:bCs/>
                <w:color w:val="00B050"/>
                <w:sz w:val="18"/>
                <w:szCs w:val="18"/>
              </w:rPr>
            </w:pPr>
            <w:r w:rsidRPr="00F0717C">
              <w:rPr>
                <w:b/>
                <w:bCs/>
                <w:color w:val="00B050"/>
                <w:sz w:val="18"/>
                <w:szCs w:val="18"/>
              </w:rPr>
              <w:t>1</w:t>
            </w:r>
            <w:r w:rsidR="00976335">
              <w:rPr>
                <w:b/>
                <w:bCs/>
                <w:color w:val="00B050"/>
                <w:sz w:val="18"/>
                <w:szCs w:val="18"/>
              </w:rPr>
              <w:t>6</w:t>
            </w:r>
          </w:p>
        </w:tc>
        <w:tc>
          <w:tcPr>
            <w:tcW w:w="476" w:type="dxa"/>
            <w:vAlign w:val="center"/>
          </w:tcPr>
          <w:p w:rsidR="00F0717C" w:rsidRPr="00F0717C" w:rsidRDefault="00976335" w:rsidP="00D434DB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rPr>
                <w:b/>
                <w:bCs/>
                <w:color w:val="FF0000"/>
                <w:sz w:val="18"/>
                <w:szCs w:val="18"/>
              </w:rPr>
              <w:t>4</w:t>
            </w:r>
          </w:p>
        </w:tc>
        <w:tc>
          <w:tcPr>
            <w:tcW w:w="986" w:type="dxa"/>
            <w:vAlign w:val="center"/>
          </w:tcPr>
          <w:p w:rsidR="00F0717C" w:rsidRPr="00F0717C" w:rsidRDefault="00F0717C" w:rsidP="00D434DB">
            <w:pPr>
              <w:jc w:val="center"/>
              <w:rPr>
                <w:b/>
                <w:bCs/>
                <w:color w:val="auto"/>
                <w:sz w:val="18"/>
                <w:szCs w:val="18"/>
              </w:rPr>
            </w:pPr>
            <w:r w:rsidRPr="00F0717C">
              <w:rPr>
                <w:b/>
                <w:bCs/>
                <w:color w:val="auto"/>
                <w:sz w:val="18"/>
                <w:szCs w:val="18"/>
              </w:rPr>
              <w:t>2</w:t>
            </w:r>
          </w:p>
        </w:tc>
        <w:tc>
          <w:tcPr>
            <w:tcW w:w="1156" w:type="dxa"/>
            <w:vAlign w:val="center"/>
          </w:tcPr>
          <w:p w:rsidR="00F0717C" w:rsidRPr="00F0717C" w:rsidRDefault="00F0717C" w:rsidP="00D434DB">
            <w:pPr>
              <w:jc w:val="center"/>
              <w:rPr>
                <w:b/>
                <w:bCs/>
                <w:color w:val="auto"/>
                <w:sz w:val="18"/>
                <w:szCs w:val="18"/>
              </w:rPr>
            </w:pPr>
            <w:r w:rsidRPr="00F0717C">
              <w:rPr>
                <w:b/>
                <w:bCs/>
                <w:color w:val="auto"/>
                <w:sz w:val="18"/>
                <w:szCs w:val="18"/>
              </w:rPr>
              <w:t>0</w:t>
            </w:r>
          </w:p>
        </w:tc>
        <w:tc>
          <w:tcPr>
            <w:tcW w:w="2910" w:type="dxa"/>
            <w:tcBorders>
              <w:right w:val="nil"/>
            </w:tcBorders>
            <w:vAlign w:val="center"/>
          </w:tcPr>
          <w:p w:rsidR="00F0717C" w:rsidRPr="00F0717C" w:rsidRDefault="00976335" w:rsidP="00D434DB">
            <w:pPr>
              <w:jc w:val="center"/>
              <w:rPr>
                <w:b/>
                <w:bCs/>
                <w:color w:val="auto"/>
                <w:sz w:val="18"/>
                <w:szCs w:val="18"/>
              </w:rPr>
            </w:pPr>
            <w:r>
              <w:rPr>
                <w:b/>
                <w:bCs/>
                <w:color w:val="auto"/>
                <w:sz w:val="18"/>
                <w:szCs w:val="18"/>
              </w:rPr>
              <w:t>6</w:t>
            </w:r>
          </w:p>
        </w:tc>
      </w:tr>
    </w:tbl>
    <w:p w:rsidR="00822D78" w:rsidRPr="00EA6D5D" w:rsidRDefault="00822D78" w:rsidP="00822D78">
      <w:pPr>
        <w:pStyle w:val="Heading2"/>
      </w:pPr>
      <w:bookmarkStart w:id="10" w:name="_Toc463037920"/>
      <w:r>
        <w:t>Exploratory testing</w:t>
      </w:r>
      <w:bookmarkEnd w:id="10"/>
    </w:p>
    <w:tbl>
      <w:tblPr>
        <w:tblStyle w:val="TableGrid"/>
        <w:tblW w:w="92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0"/>
        <w:gridCol w:w="4320"/>
      </w:tblGrid>
      <w:tr w:rsidR="00EA6D5D" w:rsidRPr="00EA6D5D" w:rsidTr="00AC45D2">
        <w:trPr>
          <w:trHeight w:val="500"/>
          <w:tblHeader/>
        </w:trPr>
        <w:tc>
          <w:tcPr>
            <w:tcW w:w="4950" w:type="dxa"/>
            <w:shd w:val="clear" w:color="auto" w:fill="F2F2F2" w:themeFill="background1" w:themeFillShade="F2"/>
            <w:vAlign w:val="center"/>
          </w:tcPr>
          <w:p w:rsidR="00822D78" w:rsidRPr="00EA6D5D" w:rsidRDefault="00822D78" w:rsidP="00AC45D2">
            <w:pPr>
              <w:rPr>
                <w:color w:val="auto"/>
                <w:sz w:val="18"/>
                <w:szCs w:val="18"/>
              </w:rPr>
            </w:pPr>
            <w:r w:rsidRPr="00EA6D5D">
              <w:rPr>
                <w:color w:val="auto"/>
                <w:sz w:val="18"/>
                <w:szCs w:val="18"/>
              </w:rPr>
              <w:t>Functionality</w:t>
            </w:r>
          </w:p>
        </w:tc>
        <w:tc>
          <w:tcPr>
            <w:tcW w:w="4320" w:type="dxa"/>
            <w:shd w:val="clear" w:color="auto" w:fill="F2F2F2" w:themeFill="background1" w:themeFillShade="F2"/>
            <w:vAlign w:val="bottom"/>
          </w:tcPr>
          <w:p w:rsidR="00822D78" w:rsidRPr="00EA6D5D" w:rsidRDefault="00822D78" w:rsidP="00333279">
            <w:pPr>
              <w:rPr>
                <w:color w:val="auto"/>
                <w:sz w:val="18"/>
                <w:szCs w:val="18"/>
              </w:rPr>
            </w:pPr>
            <w:r w:rsidRPr="00EA6D5D">
              <w:rPr>
                <w:color w:val="auto"/>
                <w:sz w:val="18"/>
                <w:szCs w:val="18"/>
              </w:rPr>
              <w:t>Defects</w:t>
            </w:r>
          </w:p>
        </w:tc>
      </w:tr>
      <w:tr w:rsidR="00EA6D5D" w:rsidRPr="00EA6D5D" w:rsidTr="00AC45D2">
        <w:trPr>
          <w:trHeight w:val="500"/>
        </w:trPr>
        <w:tc>
          <w:tcPr>
            <w:tcW w:w="4950" w:type="dxa"/>
            <w:vAlign w:val="center"/>
          </w:tcPr>
          <w:p w:rsidR="00822D78" w:rsidRPr="00EA6D5D" w:rsidRDefault="00EA6D5D" w:rsidP="00AC45D2">
            <w:pPr>
              <w:pStyle w:val="InfoParagraph1"/>
              <w:rPr>
                <w:color w:val="auto"/>
                <w:szCs w:val="18"/>
              </w:rPr>
            </w:pPr>
            <w:r w:rsidRPr="00EA6D5D">
              <w:rPr>
                <w:color w:val="auto"/>
              </w:rPr>
              <w:t>Registration</w:t>
            </w:r>
          </w:p>
        </w:tc>
        <w:tc>
          <w:tcPr>
            <w:tcW w:w="4320" w:type="dxa"/>
          </w:tcPr>
          <w:p w:rsidR="00822D78" w:rsidRPr="00BB6730" w:rsidRDefault="00000000" w:rsidP="00333279">
            <w:pPr>
              <w:pStyle w:val="InfoParagraph1"/>
              <w:rPr>
                <w:color w:val="auto"/>
              </w:rPr>
            </w:pPr>
            <w:hyperlink r:id="rId16" w:history="1">
              <w:r w:rsidR="00082B6E" w:rsidRPr="00082B6E">
                <w:rPr>
                  <w:rStyle w:val="Hyperlink"/>
                  <w:rFonts w:ascii="Verdana" w:hAnsi="Verdana"/>
                </w:rPr>
                <w:t>0047512</w:t>
              </w:r>
            </w:hyperlink>
            <w:r w:rsidR="00485595">
              <w:rPr>
                <w:color w:val="auto"/>
              </w:rPr>
              <w:t>,</w:t>
            </w:r>
            <w:r w:rsidR="00082B6E">
              <w:rPr>
                <w:color w:val="auto"/>
              </w:rPr>
              <w:t xml:space="preserve"> </w:t>
            </w:r>
            <w:hyperlink r:id="rId17" w:history="1">
              <w:r w:rsidR="00FB0289" w:rsidRPr="00FB0289">
                <w:rPr>
                  <w:rStyle w:val="Hyperlink"/>
                  <w:rFonts w:ascii="Verdana" w:hAnsi="Verdana"/>
                </w:rPr>
                <w:t>0047517</w:t>
              </w:r>
            </w:hyperlink>
            <w:r w:rsidR="00B833A6">
              <w:rPr>
                <w:color w:val="auto"/>
              </w:rPr>
              <w:t xml:space="preserve">, </w:t>
            </w:r>
            <w:hyperlink r:id="rId18" w:history="1">
              <w:r w:rsidR="0092474E" w:rsidRPr="0092474E">
                <w:rPr>
                  <w:rStyle w:val="Hyperlink"/>
                  <w:rFonts w:ascii="Verdana" w:hAnsi="Verdana"/>
                </w:rPr>
                <w:t>0047521</w:t>
              </w:r>
            </w:hyperlink>
            <w:r w:rsidR="00607498">
              <w:rPr>
                <w:color w:val="auto"/>
              </w:rPr>
              <w:t xml:space="preserve">, </w:t>
            </w:r>
            <w:hyperlink r:id="rId19" w:history="1">
              <w:r w:rsidR="0094435F" w:rsidRPr="0094435F">
                <w:rPr>
                  <w:rStyle w:val="Hyperlink"/>
                  <w:rFonts w:ascii="Verdana" w:hAnsi="Verdana"/>
                </w:rPr>
                <w:t>0047522</w:t>
              </w:r>
            </w:hyperlink>
            <w:r w:rsidR="00BB6730">
              <w:rPr>
                <w:color w:val="auto"/>
              </w:rPr>
              <w:t>,</w:t>
            </w:r>
            <w:r w:rsidR="007B3F09">
              <w:rPr>
                <w:color w:val="auto"/>
              </w:rPr>
              <w:t xml:space="preserve"> </w:t>
            </w:r>
            <w:hyperlink r:id="rId20" w:history="1">
              <w:r w:rsidR="007B3F09" w:rsidRPr="007B3F09">
                <w:rPr>
                  <w:rStyle w:val="Hyperlink"/>
                  <w:rFonts w:ascii="Verdana" w:hAnsi="Verdana"/>
                </w:rPr>
                <w:t>0047526</w:t>
              </w:r>
            </w:hyperlink>
          </w:p>
        </w:tc>
      </w:tr>
      <w:tr w:rsidR="00EA6D5D" w:rsidRPr="00EA6D5D" w:rsidTr="00AC45D2">
        <w:trPr>
          <w:trHeight w:val="500"/>
        </w:trPr>
        <w:tc>
          <w:tcPr>
            <w:tcW w:w="4950" w:type="dxa"/>
            <w:vAlign w:val="center"/>
          </w:tcPr>
          <w:p w:rsidR="00822D78" w:rsidRPr="00EA6D5D" w:rsidRDefault="00EA6D5D" w:rsidP="00AC45D2">
            <w:pPr>
              <w:pStyle w:val="InfoParagraph1"/>
              <w:rPr>
                <w:color w:val="auto"/>
                <w:szCs w:val="18"/>
              </w:rPr>
            </w:pPr>
            <w:r>
              <w:rPr>
                <w:color w:val="auto"/>
                <w:szCs w:val="18"/>
              </w:rPr>
              <w:t>Login</w:t>
            </w:r>
          </w:p>
        </w:tc>
        <w:tc>
          <w:tcPr>
            <w:tcW w:w="4320" w:type="dxa"/>
          </w:tcPr>
          <w:p w:rsidR="00822D78" w:rsidRPr="00EA6D5D" w:rsidRDefault="00822D78" w:rsidP="00333279">
            <w:pPr>
              <w:pStyle w:val="InfoParagraph1"/>
              <w:rPr>
                <w:color w:val="auto"/>
                <w:szCs w:val="18"/>
              </w:rPr>
            </w:pPr>
          </w:p>
        </w:tc>
      </w:tr>
      <w:tr w:rsidR="00EA6D5D" w:rsidRPr="00EA6D5D" w:rsidTr="00AC45D2">
        <w:trPr>
          <w:trHeight w:val="500"/>
        </w:trPr>
        <w:tc>
          <w:tcPr>
            <w:tcW w:w="4950" w:type="dxa"/>
            <w:vAlign w:val="center"/>
          </w:tcPr>
          <w:p w:rsidR="00822D78" w:rsidRPr="00EA6D5D" w:rsidRDefault="00EA6D5D" w:rsidP="00AC45D2">
            <w:pPr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Forgot password</w:t>
            </w:r>
          </w:p>
        </w:tc>
        <w:tc>
          <w:tcPr>
            <w:tcW w:w="4320" w:type="dxa"/>
          </w:tcPr>
          <w:p w:rsidR="00607498" w:rsidRPr="00EA6D5D" w:rsidRDefault="00000000" w:rsidP="00333279">
            <w:pPr>
              <w:rPr>
                <w:color w:val="auto"/>
                <w:sz w:val="18"/>
                <w:szCs w:val="18"/>
              </w:rPr>
            </w:pPr>
            <w:hyperlink r:id="rId21" w:history="1">
              <w:r w:rsidR="00EA3AD6" w:rsidRPr="00EA3AD6">
                <w:rPr>
                  <w:rStyle w:val="Hyperlink"/>
                  <w:rFonts w:ascii="Verdana" w:hAnsi="Verdana"/>
                  <w:sz w:val="18"/>
                  <w:szCs w:val="18"/>
                </w:rPr>
                <w:t>0047535</w:t>
              </w:r>
            </w:hyperlink>
          </w:p>
        </w:tc>
      </w:tr>
      <w:tr w:rsidR="00AC45D2" w:rsidRPr="00EA6D5D" w:rsidTr="00AC45D2">
        <w:trPr>
          <w:trHeight w:val="500"/>
        </w:trPr>
        <w:tc>
          <w:tcPr>
            <w:tcW w:w="4950" w:type="dxa"/>
            <w:vAlign w:val="center"/>
          </w:tcPr>
          <w:p w:rsidR="00EA6D5D" w:rsidRPr="00EA6D5D" w:rsidRDefault="00EA6D5D" w:rsidP="00AC45D2">
            <w:pPr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Logout</w:t>
            </w:r>
          </w:p>
        </w:tc>
        <w:tc>
          <w:tcPr>
            <w:tcW w:w="4320" w:type="dxa"/>
          </w:tcPr>
          <w:p w:rsidR="00EA6D5D" w:rsidRPr="00EA6D5D" w:rsidRDefault="00EA6D5D" w:rsidP="00333279">
            <w:pPr>
              <w:rPr>
                <w:color w:val="auto"/>
                <w:sz w:val="18"/>
                <w:szCs w:val="18"/>
              </w:rPr>
            </w:pPr>
          </w:p>
        </w:tc>
      </w:tr>
      <w:tr w:rsidR="00AC45D2" w:rsidRPr="00EA6D5D" w:rsidTr="00AC45D2">
        <w:trPr>
          <w:trHeight w:val="500"/>
        </w:trPr>
        <w:tc>
          <w:tcPr>
            <w:tcW w:w="4950" w:type="dxa"/>
            <w:vAlign w:val="center"/>
          </w:tcPr>
          <w:p w:rsidR="00EA6D5D" w:rsidRPr="00EA6D5D" w:rsidRDefault="00EA6D5D" w:rsidP="00AC45D2">
            <w:pPr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Account settings</w:t>
            </w:r>
          </w:p>
        </w:tc>
        <w:tc>
          <w:tcPr>
            <w:tcW w:w="4320" w:type="dxa"/>
          </w:tcPr>
          <w:p w:rsidR="00EA6D5D" w:rsidRPr="00EA6D5D" w:rsidRDefault="00000000" w:rsidP="00333279">
            <w:pPr>
              <w:rPr>
                <w:color w:val="auto"/>
                <w:sz w:val="18"/>
                <w:szCs w:val="18"/>
              </w:rPr>
            </w:pPr>
            <w:hyperlink r:id="rId22" w:history="1">
              <w:r w:rsidR="003519AE" w:rsidRPr="003519AE">
                <w:rPr>
                  <w:rStyle w:val="Hyperlink"/>
                  <w:rFonts w:ascii="Verdana" w:hAnsi="Verdana"/>
                  <w:sz w:val="18"/>
                  <w:szCs w:val="18"/>
                </w:rPr>
                <w:t>0047480</w:t>
              </w:r>
            </w:hyperlink>
            <w:r w:rsidR="00FB6427">
              <w:rPr>
                <w:color w:val="auto"/>
                <w:sz w:val="18"/>
                <w:szCs w:val="18"/>
              </w:rPr>
              <w:t>,</w:t>
            </w:r>
            <w:r w:rsidR="004712AA">
              <w:rPr>
                <w:color w:val="auto"/>
                <w:sz w:val="18"/>
                <w:szCs w:val="18"/>
              </w:rPr>
              <w:t xml:space="preserve"> </w:t>
            </w:r>
            <w:hyperlink r:id="rId23" w:history="1">
              <w:r w:rsidR="004712AA" w:rsidRPr="004712AA">
                <w:rPr>
                  <w:rStyle w:val="Hyperlink"/>
                  <w:rFonts w:ascii="Verdana" w:hAnsi="Verdana"/>
                  <w:sz w:val="18"/>
                  <w:szCs w:val="18"/>
                </w:rPr>
                <w:t>0047576</w:t>
              </w:r>
            </w:hyperlink>
            <w:r w:rsidR="004712AA">
              <w:rPr>
                <w:color w:val="auto"/>
                <w:sz w:val="18"/>
                <w:szCs w:val="18"/>
              </w:rPr>
              <w:t xml:space="preserve">, </w:t>
            </w:r>
            <w:hyperlink r:id="rId24" w:history="1">
              <w:r w:rsidR="00D33985" w:rsidRPr="00D33985">
                <w:rPr>
                  <w:rStyle w:val="Hyperlink"/>
                  <w:rFonts w:ascii="Verdana" w:hAnsi="Verdana"/>
                  <w:sz w:val="18"/>
                  <w:szCs w:val="18"/>
                </w:rPr>
                <w:t>0047578</w:t>
              </w:r>
            </w:hyperlink>
          </w:p>
        </w:tc>
      </w:tr>
      <w:tr w:rsidR="00AC45D2" w:rsidRPr="00EA6D5D" w:rsidTr="00AC45D2">
        <w:trPr>
          <w:trHeight w:val="500"/>
        </w:trPr>
        <w:tc>
          <w:tcPr>
            <w:tcW w:w="4950" w:type="dxa"/>
            <w:vAlign w:val="center"/>
          </w:tcPr>
          <w:p w:rsidR="00EA6D5D" w:rsidRPr="00EA6D5D" w:rsidRDefault="00EA6D5D" w:rsidP="00AC45D2">
            <w:pPr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Address list</w:t>
            </w:r>
          </w:p>
        </w:tc>
        <w:tc>
          <w:tcPr>
            <w:tcW w:w="4320" w:type="dxa"/>
          </w:tcPr>
          <w:p w:rsidR="00FA46A0" w:rsidRPr="00EA6D5D" w:rsidRDefault="00000000" w:rsidP="00333279">
            <w:pPr>
              <w:rPr>
                <w:color w:val="auto"/>
                <w:sz w:val="18"/>
                <w:szCs w:val="18"/>
              </w:rPr>
            </w:pPr>
            <w:hyperlink r:id="rId25" w:history="1">
              <w:r w:rsidR="00854737" w:rsidRPr="00854737">
                <w:rPr>
                  <w:rStyle w:val="Hyperlink"/>
                  <w:rFonts w:ascii="Verdana" w:hAnsi="Verdana"/>
                  <w:sz w:val="18"/>
                  <w:szCs w:val="18"/>
                </w:rPr>
                <w:t>0047574</w:t>
              </w:r>
            </w:hyperlink>
            <w:r w:rsidR="00145786">
              <w:rPr>
                <w:color w:val="auto"/>
                <w:sz w:val="18"/>
                <w:szCs w:val="18"/>
              </w:rPr>
              <w:t xml:space="preserve">, </w:t>
            </w:r>
            <w:hyperlink r:id="rId26" w:history="1">
              <w:r w:rsidR="00145786" w:rsidRPr="00145786">
                <w:rPr>
                  <w:rStyle w:val="Hyperlink"/>
                  <w:rFonts w:ascii="Verdana" w:hAnsi="Verdana"/>
                  <w:sz w:val="18"/>
                  <w:szCs w:val="18"/>
                </w:rPr>
                <w:t>0047575</w:t>
              </w:r>
            </w:hyperlink>
          </w:p>
        </w:tc>
      </w:tr>
      <w:tr w:rsidR="00AC45D2" w:rsidRPr="00EA6D5D" w:rsidTr="00AC45D2">
        <w:trPr>
          <w:trHeight w:val="500"/>
        </w:trPr>
        <w:tc>
          <w:tcPr>
            <w:tcW w:w="4950" w:type="dxa"/>
            <w:vAlign w:val="center"/>
          </w:tcPr>
          <w:p w:rsidR="00EA6D5D" w:rsidRPr="00EA6D5D" w:rsidRDefault="00EA6D5D" w:rsidP="00AC45D2">
            <w:pPr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Wishlist</w:t>
            </w:r>
          </w:p>
        </w:tc>
        <w:tc>
          <w:tcPr>
            <w:tcW w:w="4320" w:type="dxa"/>
          </w:tcPr>
          <w:p w:rsidR="00FA46A0" w:rsidRPr="00EA6D5D" w:rsidRDefault="00000000" w:rsidP="00333279">
            <w:pPr>
              <w:rPr>
                <w:color w:val="auto"/>
                <w:sz w:val="18"/>
                <w:szCs w:val="18"/>
              </w:rPr>
            </w:pPr>
            <w:hyperlink r:id="rId27" w:history="1">
              <w:r w:rsidR="00FA46A0" w:rsidRPr="00FA46A0">
                <w:rPr>
                  <w:rStyle w:val="Hyperlink"/>
                  <w:rFonts w:ascii="Verdana" w:hAnsi="Verdana"/>
                  <w:sz w:val="18"/>
                  <w:szCs w:val="18"/>
                </w:rPr>
                <w:t>0047552</w:t>
              </w:r>
            </w:hyperlink>
          </w:p>
        </w:tc>
      </w:tr>
      <w:tr w:rsidR="00AC45D2" w:rsidRPr="00EA6D5D" w:rsidTr="00AC45D2">
        <w:trPr>
          <w:trHeight w:val="500"/>
        </w:trPr>
        <w:tc>
          <w:tcPr>
            <w:tcW w:w="4950" w:type="dxa"/>
            <w:vAlign w:val="center"/>
          </w:tcPr>
          <w:p w:rsidR="00EA6D5D" w:rsidRPr="00EA6D5D" w:rsidRDefault="00EA6D5D" w:rsidP="00AC45D2">
            <w:pPr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Cart content</w:t>
            </w:r>
          </w:p>
        </w:tc>
        <w:tc>
          <w:tcPr>
            <w:tcW w:w="4320" w:type="dxa"/>
          </w:tcPr>
          <w:p w:rsidR="00EA6D5D" w:rsidRPr="00EA6D5D" w:rsidRDefault="00000000" w:rsidP="00333279">
            <w:pPr>
              <w:rPr>
                <w:color w:val="auto"/>
                <w:sz w:val="18"/>
                <w:szCs w:val="18"/>
              </w:rPr>
            </w:pPr>
            <w:hyperlink r:id="rId28" w:history="1">
              <w:r w:rsidR="00747EE6" w:rsidRPr="00747EE6">
                <w:rPr>
                  <w:rStyle w:val="Hyperlink"/>
                  <w:rFonts w:ascii="Verdana" w:hAnsi="Verdana"/>
                  <w:sz w:val="18"/>
                  <w:szCs w:val="18"/>
                </w:rPr>
                <w:t>0047562</w:t>
              </w:r>
            </w:hyperlink>
          </w:p>
        </w:tc>
      </w:tr>
      <w:tr w:rsidR="00AC45D2" w:rsidRPr="00EA6D5D" w:rsidTr="00AC45D2">
        <w:trPr>
          <w:trHeight w:val="500"/>
        </w:trPr>
        <w:tc>
          <w:tcPr>
            <w:tcW w:w="4950" w:type="dxa"/>
            <w:vAlign w:val="center"/>
          </w:tcPr>
          <w:p w:rsidR="00EA6D5D" w:rsidRPr="00EA6D5D" w:rsidRDefault="00EA6D5D" w:rsidP="00AC45D2">
            <w:pPr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Checkout</w:t>
            </w:r>
          </w:p>
        </w:tc>
        <w:tc>
          <w:tcPr>
            <w:tcW w:w="4320" w:type="dxa"/>
          </w:tcPr>
          <w:p w:rsidR="00EA6D5D" w:rsidRPr="00EA6D5D" w:rsidRDefault="00EA6D5D" w:rsidP="00333279">
            <w:pPr>
              <w:rPr>
                <w:color w:val="auto"/>
                <w:sz w:val="18"/>
                <w:szCs w:val="18"/>
              </w:rPr>
            </w:pPr>
          </w:p>
        </w:tc>
      </w:tr>
      <w:tr w:rsidR="00AC45D2" w:rsidRPr="00EA6D5D" w:rsidTr="00AC45D2">
        <w:trPr>
          <w:trHeight w:val="500"/>
        </w:trPr>
        <w:tc>
          <w:tcPr>
            <w:tcW w:w="4950" w:type="dxa"/>
            <w:vAlign w:val="center"/>
          </w:tcPr>
          <w:p w:rsidR="00EA6D5D" w:rsidRPr="00EA6D5D" w:rsidRDefault="00EA6D5D" w:rsidP="00AC45D2">
            <w:pPr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Search</w:t>
            </w:r>
          </w:p>
        </w:tc>
        <w:tc>
          <w:tcPr>
            <w:tcW w:w="4320" w:type="dxa"/>
          </w:tcPr>
          <w:p w:rsidR="0095156F" w:rsidRPr="00EA6D5D" w:rsidRDefault="0095156F" w:rsidP="00333279">
            <w:pPr>
              <w:rPr>
                <w:color w:val="auto"/>
                <w:sz w:val="18"/>
                <w:szCs w:val="18"/>
              </w:rPr>
            </w:pPr>
          </w:p>
        </w:tc>
      </w:tr>
      <w:tr w:rsidR="00EA6D5D" w:rsidRPr="00EA6D5D" w:rsidTr="00822D78">
        <w:trPr>
          <w:trHeight w:val="500"/>
        </w:trPr>
        <w:tc>
          <w:tcPr>
            <w:tcW w:w="4950" w:type="dxa"/>
          </w:tcPr>
          <w:p w:rsidR="00EA6D5D" w:rsidRPr="00EA6D5D" w:rsidRDefault="00EA6D5D" w:rsidP="00333279">
            <w:pPr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Main tabs</w:t>
            </w:r>
          </w:p>
        </w:tc>
        <w:tc>
          <w:tcPr>
            <w:tcW w:w="4320" w:type="dxa"/>
          </w:tcPr>
          <w:p w:rsidR="00EA6D5D" w:rsidRPr="00EA6D5D" w:rsidRDefault="00EA6D5D" w:rsidP="00333279">
            <w:pPr>
              <w:rPr>
                <w:color w:val="auto"/>
                <w:sz w:val="18"/>
                <w:szCs w:val="18"/>
              </w:rPr>
            </w:pPr>
          </w:p>
        </w:tc>
      </w:tr>
      <w:tr w:rsidR="00AC45D2" w:rsidRPr="00EA6D5D" w:rsidTr="00822D78">
        <w:trPr>
          <w:trHeight w:val="500"/>
        </w:trPr>
        <w:tc>
          <w:tcPr>
            <w:tcW w:w="4950" w:type="dxa"/>
          </w:tcPr>
          <w:p w:rsidR="00EA6D5D" w:rsidRPr="00EA6D5D" w:rsidRDefault="00345919" w:rsidP="00333279">
            <w:pPr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 xml:space="preserve">Homepage </w:t>
            </w:r>
            <w:r w:rsidR="00EA6D5D">
              <w:rPr>
                <w:color w:val="auto"/>
                <w:sz w:val="18"/>
                <w:szCs w:val="18"/>
              </w:rPr>
              <w:t>UI</w:t>
            </w:r>
          </w:p>
        </w:tc>
        <w:tc>
          <w:tcPr>
            <w:tcW w:w="4320" w:type="dxa"/>
          </w:tcPr>
          <w:p w:rsidR="00607498" w:rsidRPr="00EA6D5D" w:rsidRDefault="00000000" w:rsidP="00333279">
            <w:pPr>
              <w:rPr>
                <w:color w:val="auto"/>
                <w:sz w:val="18"/>
                <w:szCs w:val="18"/>
              </w:rPr>
            </w:pPr>
            <w:hyperlink r:id="rId29" w:history="1">
              <w:r w:rsidR="00D803FE" w:rsidRPr="00D803FE">
                <w:rPr>
                  <w:rStyle w:val="Hyperlink"/>
                  <w:rFonts w:ascii="Verdana" w:hAnsi="Verdana"/>
                  <w:sz w:val="18"/>
                  <w:szCs w:val="18"/>
                </w:rPr>
                <w:t>0047556</w:t>
              </w:r>
            </w:hyperlink>
            <w:r w:rsidR="0000764C">
              <w:rPr>
                <w:color w:val="auto"/>
                <w:sz w:val="18"/>
                <w:szCs w:val="18"/>
              </w:rPr>
              <w:t xml:space="preserve">, </w:t>
            </w:r>
            <w:hyperlink r:id="rId30" w:history="1">
              <w:r w:rsidR="0000764C" w:rsidRPr="0000764C">
                <w:rPr>
                  <w:rStyle w:val="Hyperlink"/>
                  <w:rFonts w:ascii="Verdana" w:hAnsi="Verdana"/>
                  <w:sz w:val="18"/>
                  <w:szCs w:val="18"/>
                </w:rPr>
                <w:t>0047560</w:t>
              </w:r>
            </w:hyperlink>
          </w:p>
        </w:tc>
      </w:tr>
    </w:tbl>
    <w:p w:rsidR="00C82863" w:rsidRDefault="0074151C" w:rsidP="00822D78">
      <w:pPr>
        <w:pStyle w:val="Heading1"/>
      </w:pPr>
      <w:bookmarkStart w:id="11" w:name="_Toc463037921"/>
      <w:r>
        <w:lastRenderedPageBreak/>
        <w:t>Defects</w:t>
      </w:r>
      <w:bookmarkEnd w:id="11"/>
    </w:p>
    <w:p w:rsidR="0074151C" w:rsidRDefault="0074151C" w:rsidP="000D3BFB">
      <w:pPr>
        <w:pStyle w:val="Heading2"/>
      </w:pPr>
      <w:bookmarkStart w:id="12" w:name="_Toc463037922"/>
      <w:r>
        <w:t>New defects</w:t>
      </w:r>
      <w:bookmarkEnd w:id="12"/>
    </w:p>
    <w:p w:rsidR="00C978E4" w:rsidRPr="000D3BFB" w:rsidRDefault="00C978E4" w:rsidP="00C978E4">
      <w:pPr>
        <w:pStyle w:val="InfoParagraph1"/>
        <w:rPr>
          <w:color w:val="00B0F0"/>
        </w:rPr>
      </w:pPr>
    </w:p>
    <w:tbl>
      <w:tblPr>
        <w:tblStyle w:val="TableGrid"/>
        <w:tblW w:w="9356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0"/>
        <w:gridCol w:w="6390"/>
        <w:gridCol w:w="1436"/>
      </w:tblGrid>
      <w:tr w:rsidR="00566AC6" w:rsidRPr="00566AC6" w:rsidTr="00566AC6">
        <w:trPr>
          <w:trHeight w:val="500"/>
          <w:tblHeader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978E4" w:rsidRPr="00566AC6" w:rsidRDefault="000D3BFB" w:rsidP="00C978E4">
            <w:pPr>
              <w:rPr>
                <w:color w:val="auto"/>
                <w:sz w:val="18"/>
                <w:szCs w:val="18"/>
              </w:rPr>
            </w:pPr>
            <w:r w:rsidRPr="00566AC6">
              <w:rPr>
                <w:color w:val="auto"/>
                <w:sz w:val="18"/>
                <w:szCs w:val="18"/>
              </w:rPr>
              <w:t>Defect ID</w:t>
            </w:r>
          </w:p>
        </w:tc>
        <w:tc>
          <w:tcPr>
            <w:tcW w:w="639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978E4" w:rsidRPr="00566AC6" w:rsidRDefault="00C978E4" w:rsidP="000D3BFB">
            <w:pPr>
              <w:rPr>
                <w:color w:val="auto"/>
                <w:sz w:val="18"/>
                <w:szCs w:val="18"/>
              </w:rPr>
            </w:pPr>
            <w:r w:rsidRPr="00566AC6">
              <w:rPr>
                <w:color w:val="auto"/>
                <w:sz w:val="18"/>
                <w:szCs w:val="18"/>
              </w:rPr>
              <w:t xml:space="preserve">Defect </w:t>
            </w:r>
            <w:r w:rsidR="000D3BFB" w:rsidRPr="00566AC6">
              <w:rPr>
                <w:color w:val="auto"/>
                <w:sz w:val="18"/>
                <w:szCs w:val="18"/>
              </w:rPr>
              <w:t>summary</w:t>
            </w:r>
          </w:p>
        </w:tc>
        <w:tc>
          <w:tcPr>
            <w:tcW w:w="1436" w:type="dxa"/>
            <w:shd w:val="clear" w:color="auto" w:fill="F2F2F2" w:themeFill="background1" w:themeFillShade="F2"/>
          </w:tcPr>
          <w:p w:rsidR="00C978E4" w:rsidRPr="00566AC6" w:rsidRDefault="00C978E4" w:rsidP="00C978E4">
            <w:pPr>
              <w:rPr>
                <w:color w:val="auto"/>
                <w:sz w:val="18"/>
                <w:szCs w:val="18"/>
              </w:rPr>
            </w:pPr>
            <w:r w:rsidRPr="00566AC6">
              <w:rPr>
                <w:color w:val="auto"/>
                <w:sz w:val="18"/>
                <w:szCs w:val="18"/>
              </w:rPr>
              <w:t>Severity</w:t>
            </w:r>
          </w:p>
        </w:tc>
      </w:tr>
      <w:tr w:rsidR="00566AC6" w:rsidRPr="00566AC6" w:rsidTr="00566AC6">
        <w:trPr>
          <w:trHeight w:val="500"/>
        </w:trPr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8E4" w:rsidRPr="00566AC6" w:rsidRDefault="00000000" w:rsidP="00952C62">
            <w:pPr>
              <w:rPr>
                <w:color w:val="auto"/>
                <w:sz w:val="18"/>
                <w:szCs w:val="18"/>
              </w:rPr>
            </w:pPr>
            <w:hyperlink r:id="rId31" w:history="1">
              <w:r w:rsidR="00566AC6" w:rsidRPr="00566AC6">
                <w:rPr>
                  <w:rStyle w:val="Hyperlink"/>
                  <w:rFonts w:ascii="Verdana" w:hAnsi="Verdana"/>
                  <w:b/>
                  <w:bCs/>
                  <w:color w:val="auto"/>
                  <w:sz w:val="18"/>
                  <w:szCs w:val="18"/>
                </w:rPr>
                <w:t>0047492</w:t>
              </w:r>
            </w:hyperlink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8E4" w:rsidRPr="00566AC6" w:rsidRDefault="00566AC6" w:rsidP="00952C62">
            <w:pPr>
              <w:rPr>
                <w:color w:val="auto"/>
                <w:sz w:val="18"/>
                <w:szCs w:val="18"/>
              </w:rPr>
            </w:pPr>
            <w:r w:rsidRPr="00566AC6">
              <w:rPr>
                <w:color w:val="auto"/>
                <w:sz w:val="18"/>
                <w:szCs w:val="18"/>
              </w:rPr>
              <w:t>Cart content: Update quantity in the cart</w:t>
            </w:r>
          </w:p>
        </w:tc>
        <w:tc>
          <w:tcPr>
            <w:tcW w:w="1436" w:type="dxa"/>
            <w:tcBorders>
              <w:left w:val="single" w:sz="4" w:space="0" w:color="auto"/>
            </w:tcBorders>
          </w:tcPr>
          <w:p w:rsidR="00C978E4" w:rsidRPr="00566AC6" w:rsidRDefault="00566AC6" w:rsidP="00C978E4">
            <w:pPr>
              <w:pStyle w:val="InfoParagraph1"/>
              <w:rPr>
                <w:color w:val="auto"/>
                <w:szCs w:val="18"/>
              </w:rPr>
            </w:pPr>
            <w:r w:rsidRPr="00566AC6">
              <w:rPr>
                <w:color w:val="auto"/>
                <w:szCs w:val="18"/>
              </w:rPr>
              <w:t>blocker</w:t>
            </w:r>
          </w:p>
        </w:tc>
      </w:tr>
      <w:tr w:rsidR="00566AC6" w:rsidRPr="00566AC6" w:rsidTr="00566AC6">
        <w:trPr>
          <w:trHeight w:val="500"/>
        </w:trPr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8E4" w:rsidRPr="00566AC6" w:rsidRDefault="00000000" w:rsidP="00952C62">
            <w:pPr>
              <w:rPr>
                <w:color w:val="auto"/>
                <w:sz w:val="18"/>
                <w:szCs w:val="18"/>
              </w:rPr>
            </w:pPr>
            <w:hyperlink r:id="rId32" w:history="1">
              <w:r w:rsidR="00566AC6" w:rsidRPr="00566AC6">
                <w:rPr>
                  <w:rStyle w:val="Hyperlink"/>
                  <w:rFonts w:ascii="Verdana" w:hAnsi="Verdana"/>
                  <w:b/>
                  <w:bCs/>
                  <w:color w:val="auto"/>
                  <w:sz w:val="18"/>
                  <w:szCs w:val="18"/>
                </w:rPr>
                <w:t>0047497</w:t>
              </w:r>
            </w:hyperlink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8E4" w:rsidRPr="00566AC6" w:rsidRDefault="00566AC6" w:rsidP="00952C62">
            <w:pPr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Cart content: Remove from cart</w:t>
            </w:r>
          </w:p>
        </w:tc>
        <w:tc>
          <w:tcPr>
            <w:tcW w:w="1436" w:type="dxa"/>
            <w:tcBorders>
              <w:left w:val="single" w:sz="4" w:space="0" w:color="auto"/>
            </w:tcBorders>
          </w:tcPr>
          <w:p w:rsidR="00C978E4" w:rsidRPr="00566AC6" w:rsidRDefault="00566AC6" w:rsidP="00952C62">
            <w:pPr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blocker</w:t>
            </w:r>
          </w:p>
        </w:tc>
      </w:tr>
      <w:tr w:rsidR="00566AC6" w:rsidRPr="00566AC6" w:rsidTr="00582A13">
        <w:trPr>
          <w:trHeight w:val="500"/>
        </w:trPr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8E4" w:rsidRPr="00566AC6" w:rsidRDefault="00000000" w:rsidP="00952C62">
            <w:pPr>
              <w:rPr>
                <w:color w:val="auto"/>
                <w:sz w:val="18"/>
                <w:szCs w:val="18"/>
              </w:rPr>
            </w:pPr>
            <w:hyperlink r:id="rId33" w:history="1">
              <w:r w:rsidR="00B55476" w:rsidRPr="00582A13">
                <w:rPr>
                  <w:rStyle w:val="Hyperlink"/>
                  <w:rFonts w:ascii="Verdana" w:hAnsi="Verdana"/>
                  <w:b/>
                  <w:bCs/>
                  <w:sz w:val="18"/>
                  <w:szCs w:val="18"/>
                </w:rPr>
                <w:t>0047506</w:t>
              </w:r>
            </w:hyperlink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978E4" w:rsidRPr="00566AC6" w:rsidRDefault="00512C54" w:rsidP="00952C62">
            <w:pPr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Wishlist: Add a product as guest (new account)</w:t>
            </w:r>
          </w:p>
        </w:tc>
        <w:tc>
          <w:tcPr>
            <w:tcW w:w="1436" w:type="dxa"/>
            <w:tcBorders>
              <w:left w:val="single" w:sz="4" w:space="0" w:color="auto"/>
            </w:tcBorders>
          </w:tcPr>
          <w:p w:rsidR="00C978E4" w:rsidRPr="00566AC6" w:rsidRDefault="00512C54" w:rsidP="00952C62">
            <w:pPr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normal</w:t>
            </w:r>
          </w:p>
        </w:tc>
      </w:tr>
      <w:tr w:rsidR="00CB24E4" w:rsidRPr="00566AC6" w:rsidTr="00582A13">
        <w:trPr>
          <w:trHeight w:val="500"/>
        </w:trPr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4E4" w:rsidRPr="0095156F" w:rsidRDefault="00CB24E4" w:rsidP="00CB24E4">
            <w:pPr>
              <w:rPr>
                <w:b/>
                <w:bCs/>
                <w:color w:val="auto"/>
                <w:sz w:val="18"/>
                <w:szCs w:val="18"/>
              </w:rPr>
            </w:pPr>
            <w:hyperlink r:id="rId34" w:history="1">
              <w:r w:rsidRPr="0095156F">
                <w:rPr>
                  <w:rStyle w:val="Hyperlink"/>
                  <w:rFonts w:ascii="Verdana" w:hAnsi="Verdana"/>
                  <w:b/>
                  <w:bCs/>
                  <w:sz w:val="18"/>
                  <w:szCs w:val="18"/>
                </w:rPr>
                <w:t>0047571</w:t>
              </w:r>
            </w:hyperlink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4E4" w:rsidRPr="00566AC6" w:rsidRDefault="00CB24E4" w:rsidP="00CB24E4">
            <w:pPr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Search: field contains whitespaces</w:t>
            </w:r>
          </w:p>
        </w:tc>
        <w:tc>
          <w:tcPr>
            <w:tcW w:w="1436" w:type="dxa"/>
            <w:tcBorders>
              <w:left w:val="single" w:sz="4" w:space="0" w:color="auto"/>
            </w:tcBorders>
          </w:tcPr>
          <w:p w:rsidR="00CB24E4" w:rsidRPr="00566AC6" w:rsidRDefault="00CB24E4" w:rsidP="00CB24E4">
            <w:pPr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normal</w:t>
            </w:r>
          </w:p>
        </w:tc>
      </w:tr>
      <w:tr w:rsidR="00CB24E4" w:rsidRPr="00566AC6" w:rsidTr="00582A13">
        <w:trPr>
          <w:trHeight w:val="500"/>
        </w:trPr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4E4" w:rsidRPr="001D0F5C" w:rsidRDefault="00CB24E4" w:rsidP="00CB24E4">
            <w:pPr>
              <w:rPr>
                <w:b/>
                <w:bCs/>
                <w:color w:val="auto"/>
                <w:sz w:val="18"/>
                <w:szCs w:val="18"/>
              </w:rPr>
            </w:pPr>
            <w:hyperlink r:id="rId35" w:history="1">
              <w:r w:rsidRPr="001D0F5C">
                <w:rPr>
                  <w:rStyle w:val="Hyperlink"/>
                  <w:rFonts w:ascii="Verdana" w:hAnsi="Verdana"/>
                  <w:b/>
                  <w:bCs/>
                  <w:sz w:val="18"/>
                  <w:szCs w:val="18"/>
                </w:rPr>
                <w:t>0047572</w:t>
              </w:r>
            </w:hyperlink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4E4" w:rsidRPr="00566AC6" w:rsidRDefault="00CB24E4" w:rsidP="00CB24E4">
            <w:pPr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Search: empty field</w:t>
            </w:r>
          </w:p>
        </w:tc>
        <w:tc>
          <w:tcPr>
            <w:tcW w:w="1436" w:type="dxa"/>
            <w:tcBorders>
              <w:left w:val="single" w:sz="4" w:space="0" w:color="auto"/>
            </w:tcBorders>
          </w:tcPr>
          <w:p w:rsidR="00CB24E4" w:rsidRPr="00566AC6" w:rsidRDefault="00CB24E4" w:rsidP="00CB24E4">
            <w:pPr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normal</w:t>
            </w:r>
          </w:p>
        </w:tc>
      </w:tr>
      <w:tr w:rsidR="00CB24E4" w:rsidRPr="00566AC6" w:rsidTr="00582A13">
        <w:trPr>
          <w:trHeight w:val="500"/>
        </w:trPr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4E4" w:rsidRPr="00186160" w:rsidRDefault="00CB24E4" w:rsidP="00CB24E4">
            <w:pPr>
              <w:rPr>
                <w:b/>
                <w:bCs/>
                <w:color w:val="auto"/>
                <w:sz w:val="18"/>
                <w:szCs w:val="18"/>
              </w:rPr>
            </w:pPr>
            <w:hyperlink r:id="rId36" w:history="1">
              <w:r w:rsidRPr="00186160">
                <w:rPr>
                  <w:rStyle w:val="Hyperlink"/>
                  <w:rFonts w:ascii="Verdana" w:hAnsi="Verdana"/>
                  <w:b/>
                  <w:bCs/>
                  <w:sz w:val="18"/>
                  <w:szCs w:val="18"/>
                </w:rPr>
                <w:t>0047573</w:t>
              </w:r>
            </w:hyperlink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4E4" w:rsidRPr="00566AC6" w:rsidRDefault="00CB24E4" w:rsidP="00CB24E4">
            <w:pPr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Search: full product name</w:t>
            </w:r>
          </w:p>
        </w:tc>
        <w:tc>
          <w:tcPr>
            <w:tcW w:w="1436" w:type="dxa"/>
            <w:tcBorders>
              <w:left w:val="single" w:sz="4" w:space="0" w:color="auto"/>
            </w:tcBorders>
          </w:tcPr>
          <w:p w:rsidR="00CB24E4" w:rsidRPr="00566AC6" w:rsidRDefault="00CB24E4" w:rsidP="00CB24E4">
            <w:pPr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normal</w:t>
            </w:r>
          </w:p>
        </w:tc>
      </w:tr>
      <w:tr w:rsidR="00CB24E4" w:rsidRPr="00566AC6" w:rsidTr="00582A13">
        <w:trPr>
          <w:trHeight w:val="500"/>
        </w:trPr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4E4" w:rsidRPr="00B6214E" w:rsidRDefault="00CB24E4" w:rsidP="00CB24E4">
            <w:pPr>
              <w:rPr>
                <w:b/>
                <w:bCs/>
                <w:color w:val="auto"/>
                <w:sz w:val="18"/>
                <w:szCs w:val="18"/>
              </w:rPr>
            </w:pPr>
            <w:hyperlink r:id="rId37" w:history="1">
              <w:r w:rsidRPr="00B6214E">
                <w:rPr>
                  <w:rStyle w:val="Hyperlink"/>
                  <w:rFonts w:ascii="Verdana" w:hAnsi="Verdana"/>
                  <w:b/>
                  <w:bCs/>
                  <w:sz w:val="18"/>
                  <w:szCs w:val="18"/>
                </w:rPr>
                <w:t>0047480</w:t>
              </w:r>
            </w:hyperlink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4E4" w:rsidRPr="00F50B5B" w:rsidRDefault="00CB24E4" w:rsidP="00CB24E4">
            <w:pPr>
              <w:rPr>
                <w:color w:val="auto"/>
                <w:sz w:val="18"/>
                <w:szCs w:val="18"/>
              </w:rPr>
            </w:pPr>
            <w:r w:rsidRPr="00F50B5B">
              <w:rPr>
                <w:color w:val="000000"/>
                <w:sz w:val="18"/>
                <w:szCs w:val="18"/>
                <w:shd w:val="clear" w:color="auto" w:fill="FFFFFF"/>
              </w:rPr>
              <w:t>Account settings: Upload account picture</w:t>
            </w:r>
          </w:p>
        </w:tc>
        <w:tc>
          <w:tcPr>
            <w:tcW w:w="1436" w:type="dxa"/>
            <w:tcBorders>
              <w:left w:val="single" w:sz="4" w:space="0" w:color="auto"/>
            </w:tcBorders>
          </w:tcPr>
          <w:p w:rsidR="00CB24E4" w:rsidRPr="00566AC6" w:rsidRDefault="00CB24E4" w:rsidP="00CB24E4">
            <w:pPr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blocker</w:t>
            </w:r>
          </w:p>
        </w:tc>
      </w:tr>
      <w:tr w:rsidR="00CB24E4" w:rsidRPr="00566AC6" w:rsidTr="00582A13">
        <w:trPr>
          <w:trHeight w:val="500"/>
        </w:trPr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4E4" w:rsidRPr="00B614BA" w:rsidRDefault="00CB24E4" w:rsidP="00CB24E4">
            <w:pPr>
              <w:rPr>
                <w:b/>
                <w:bCs/>
                <w:color w:val="auto"/>
                <w:sz w:val="18"/>
                <w:szCs w:val="18"/>
              </w:rPr>
            </w:pPr>
            <w:hyperlink r:id="rId38" w:history="1">
              <w:r w:rsidRPr="00B614BA">
                <w:rPr>
                  <w:rStyle w:val="Hyperlink"/>
                  <w:rFonts w:ascii="Verdana" w:hAnsi="Verdana"/>
                  <w:b/>
                  <w:bCs/>
                  <w:sz w:val="18"/>
                  <w:szCs w:val="18"/>
                </w:rPr>
                <w:t>0047512</w:t>
              </w:r>
            </w:hyperlink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4E4" w:rsidRPr="00566AC6" w:rsidRDefault="00CB24E4" w:rsidP="00CB24E4">
            <w:pPr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Registration: password longer than 20 characters</w:t>
            </w:r>
          </w:p>
        </w:tc>
        <w:tc>
          <w:tcPr>
            <w:tcW w:w="1436" w:type="dxa"/>
            <w:tcBorders>
              <w:left w:val="single" w:sz="4" w:space="0" w:color="auto"/>
            </w:tcBorders>
          </w:tcPr>
          <w:p w:rsidR="00CB24E4" w:rsidRPr="00566AC6" w:rsidRDefault="00CB24E4" w:rsidP="00CB24E4">
            <w:pPr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major</w:t>
            </w:r>
          </w:p>
        </w:tc>
      </w:tr>
      <w:tr w:rsidR="00CB24E4" w:rsidRPr="00566AC6" w:rsidTr="00582A13">
        <w:trPr>
          <w:trHeight w:val="500"/>
        </w:trPr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4E4" w:rsidRPr="00FB0289" w:rsidRDefault="00CB24E4" w:rsidP="00CB24E4">
            <w:pPr>
              <w:rPr>
                <w:b/>
                <w:bCs/>
                <w:color w:val="auto"/>
                <w:sz w:val="18"/>
                <w:szCs w:val="18"/>
              </w:rPr>
            </w:pPr>
            <w:hyperlink r:id="rId39" w:history="1">
              <w:r w:rsidRPr="00FB0289">
                <w:rPr>
                  <w:rStyle w:val="Hyperlink"/>
                  <w:rFonts w:ascii="Verdana" w:hAnsi="Verdana"/>
                  <w:b/>
                  <w:bCs/>
                  <w:sz w:val="18"/>
                  <w:szCs w:val="18"/>
                </w:rPr>
                <w:t>0047517</w:t>
              </w:r>
            </w:hyperlink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4E4" w:rsidRPr="00566AC6" w:rsidRDefault="00CB24E4" w:rsidP="00CB24E4">
            <w:pPr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Registration: password contains only whitespaces</w:t>
            </w:r>
          </w:p>
        </w:tc>
        <w:tc>
          <w:tcPr>
            <w:tcW w:w="1436" w:type="dxa"/>
            <w:tcBorders>
              <w:left w:val="single" w:sz="4" w:space="0" w:color="auto"/>
            </w:tcBorders>
          </w:tcPr>
          <w:p w:rsidR="00CB24E4" w:rsidRPr="00566AC6" w:rsidRDefault="00CB24E4" w:rsidP="00CB24E4">
            <w:pPr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major</w:t>
            </w:r>
          </w:p>
        </w:tc>
      </w:tr>
      <w:tr w:rsidR="00CB24E4" w:rsidRPr="00566AC6" w:rsidTr="00582A13">
        <w:trPr>
          <w:trHeight w:val="500"/>
        </w:trPr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4E4" w:rsidRPr="0092474E" w:rsidRDefault="00CB24E4" w:rsidP="00CB24E4">
            <w:pPr>
              <w:rPr>
                <w:b/>
                <w:bCs/>
                <w:color w:val="auto"/>
                <w:sz w:val="18"/>
                <w:szCs w:val="18"/>
              </w:rPr>
            </w:pPr>
            <w:hyperlink r:id="rId40" w:history="1">
              <w:r w:rsidRPr="0092474E">
                <w:rPr>
                  <w:rStyle w:val="Hyperlink"/>
                  <w:rFonts w:ascii="Verdana" w:hAnsi="Verdana"/>
                  <w:b/>
                  <w:bCs/>
                  <w:sz w:val="18"/>
                  <w:szCs w:val="18"/>
                </w:rPr>
                <w:t>0047521</w:t>
              </w:r>
            </w:hyperlink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4E4" w:rsidRPr="00566AC6" w:rsidRDefault="00CB24E4" w:rsidP="00CB24E4">
            <w:pPr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Registration: phone number less than 9 characters</w:t>
            </w:r>
          </w:p>
        </w:tc>
        <w:tc>
          <w:tcPr>
            <w:tcW w:w="1436" w:type="dxa"/>
            <w:tcBorders>
              <w:left w:val="single" w:sz="4" w:space="0" w:color="auto"/>
            </w:tcBorders>
          </w:tcPr>
          <w:p w:rsidR="00CB24E4" w:rsidRPr="00566AC6" w:rsidRDefault="00CB24E4" w:rsidP="00CB24E4">
            <w:pPr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normal</w:t>
            </w:r>
          </w:p>
        </w:tc>
      </w:tr>
      <w:tr w:rsidR="00CB24E4" w:rsidRPr="00566AC6" w:rsidTr="00582A13">
        <w:trPr>
          <w:trHeight w:val="500"/>
        </w:trPr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4E4" w:rsidRPr="0094435F" w:rsidRDefault="00CB24E4" w:rsidP="00CB24E4">
            <w:pPr>
              <w:rPr>
                <w:b/>
                <w:bCs/>
                <w:color w:val="auto"/>
                <w:sz w:val="18"/>
                <w:szCs w:val="18"/>
              </w:rPr>
            </w:pPr>
            <w:hyperlink r:id="rId41" w:history="1">
              <w:r w:rsidRPr="0094435F">
                <w:rPr>
                  <w:rStyle w:val="Hyperlink"/>
                  <w:rFonts w:ascii="Verdana" w:hAnsi="Verdana"/>
                  <w:b/>
                  <w:bCs/>
                  <w:sz w:val="18"/>
                  <w:szCs w:val="18"/>
                </w:rPr>
                <w:t>0047522</w:t>
              </w:r>
            </w:hyperlink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4E4" w:rsidRPr="00566AC6" w:rsidRDefault="00CB24E4" w:rsidP="00CB24E4">
            <w:pPr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Registration: phone number contains alphanumeric characters</w:t>
            </w:r>
          </w:p>
        </w:tc>
        <w:tc>
          <w:tcPr>
            <w:tcW w:w="1436" w:type="dxa"/>
            <w:tcBorders>
              <w:left w:val="single" w:sz="4" w:space="0" w:color="auto"/>
            </w:tcBorders>
          </w:tcPr>
          <w:p w:rsidR="00CB24E4" w:rsidRPr="00566AC6" w:rsidRDefault="00CB24E4" w:rsidP="00CB24E4">
            <w:pPr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normal</w:t>
            </w:r>
          </w:p>
        </w:tc>
      </w:tr>
      <w:tr w:rsidR="00CB24E4" w:rsidRPr="00566AC6" w:rsidTr="00582A13">
        <w:trPr>
          <w:trHeight w:val="500"/>
        </w:trPr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4E4" w:rsidRPr="007B3F09" w:rsidRDefault="00CB24E4" w:rsidP="00CB24E4">
            <w:pPr>
              <w:rPr>
                <w:b/>
                <w:bCs/>
                <w:color w:val="auto"/>
                <w:sz w:val="18"/>
                <w:szCs w:val="18"/>
              </w:rPr>
            </w:pPr>
            <w:hyperlink r:id="rId42" w:history="1">
              <w:r w:rsidRPr="007B3F09">
                <w:rPr>
                  <w:rStyle w:val="Hyperlink"/>
                  <w:rFonts w:ascii="Verdana" w:hAnsi="Verdana"/>
                  <w:b/>
                  <w:bCs/>
                  <w:sz w:val="18"/>
                  <w:szCs w:val="18"/>
                </w:rPr>
                <w:t>0047526</w:t>
              </w:r>
            </w:hyperlink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4E4" w:rsidRPr="00566AC6" w:rsidRDefault="00CB24E4" w:rsidP="00CB24E4">
            <w:pPr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 xml:space="preserve">Registration: </w:t>
            </w:r>
            <w:r w:rsidRPr="006154D6">
              <w:rPr>
                <w:color w:val="auto"/>
                <w:sz w:val="18"/>
                <w:szCs w:val="18"/>
              </w:rPr>
              <w:t>first and last name contain alphanumeric characters</w:t>
            </w:r>
          </w:p>
        </w:tc>
        <w:tc>
          <w:tcPr>
            <w:tcW w:w="1436" w:type="dxa"/>
            <w:tcBorders>
              <w:left w:val="single" w:sz="4" w:space="0" w:color="auto"/>
            </w:tcBorders>
          </w:tcPr>
          <w:p w:rsidR="00CB24E4" w:rsidRPr="00566AC6" w:rsidRDefault="00CB24E4" w:rsidP="00CB24E4">
            <w:pPr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normal</w:t>
            </w:r>
          </w:p>
        </w:tc>
      </w:tr>
      <w:tr w:rsidR="00CB24E4" w:rsidRPr="00566AC6" w:rsidTr="00582A13">
        <w:trPr>
          <w:trHeight w:val="500"/>
        </w:trPr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4E4" w:rsidRPr="00EA3AD6" w:rsidRDefault="00CB24E4" w:rsidP="00CB24E4">
            <w:pPr>
              <w:rPr>
                <w:b/>
                <w:bCs/>
                <w:color w:val="auto"/>
                <w:sz w:val="18"/>
                <w:szCs w:val="18"/>
              </w:rPr>
            </w:pPr>
            <w:hyperlink r:id="rId43" w:history="1">
              <w:r w:rsidRPr="00EA3AD6">
                <w:rPr>
                  <w:rStyle w:val="Hyperlink"/>
                  <w:rFonts w:ascii="Verdana" w:hAnsi="Verdana"/>
                  <w:b/>
                  <w:bCs/>
                  <w:sz w:val="18"/>
                  <w:szCs w:val="18"/>
                </w:rPr>
                <w:t>0047535</w:t>
              </w:r>
            </w:hyperlink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4E4" w:rsidRPr="00566AC6" w:rsidRDefault="00CB24E4" w:rsidP="00CB24E4">
            <w:pPr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Forgot password: password reset link</w:t>
            </w:r>
          </w:p>
        </w:tc>
        <w:tc>
          <w:tcPr>
            <w:tcW w:w="1436" w:type="dxa"/>
            <w:tcBorders>
              <w:left w:val="single" w:sz="4" w:space="0" w:color="auto"/>
            </w:tcBorders>
          </w:tcPr>
          <w:p w:rsidR="00CB24E4" w:rsidRPr="00566AC6" w:rsidRDefault="00CB24E4" w:rsidP="00CB24E4">
            <w:pPr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major</w:t>
            </w:r>
          </w:p>
        </w:tc>
      </w:tr>
      <w:tr w:rsidR="00CB24E4" w:rsidRPr="00566AC6" w:rsidTr="00582A13">
        <w:trPr>
          <w:trHeight w:val="500"/>
        </w:trPr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4E4" w:rsidRPr="00FA46A0" w:rsidRDefault="00CB24E4" w:rsidP="00CB24E4">
            <w:pPr>
              <w:rPr>
                <w:b/>
                <w:bCs/>
                <w:color w:val="auto"/>
                <w:sz w:val="18"/>
                <w:szCs w:val="18"/>
              </w:rPr>
            </w:pPr>
            <w:hyperlink r:id="rId44" w:history="1">
              <w:r w:rsidRPr="00FA46A0">
                <w:rPr>
                  <w:rStyle w:val="Hyperlink"/>
                  <w:rFonts w:ascii="Verdana" w:hAnsi="Verdana"/>
                  <w:b/>
                  <w:bCs/>
                  <w:sz w:val="18"/>
                  <w:szCs w:val="18"/>
                </w:rPr>
                <w:t>0047552</w:t>
              </w:r>
            </w:hyperlink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4E4" w:rsidRPr="00566AC6" w:rsidRDefault="00CB24E4" w:rsidP="00CB24E4">
            <w:pPr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Wishlist: add out-of-stock product</w:t>
            </w:r>
          </w:p>
        </w:tc>
        <w:tc>
          <w:tcPr>
            <w:tcW w:w="1436" w:type="dxa"/>
            <w:tcBorders>
              <w:left w:val="single" w:sz="4" w:space="0" w:color="auto"/>
            </w:tcBorders>
          </w:tcPr>
          <w:p w:rsidR="00CB24E4" w:rsidRPr="00566AC6" w:rsidRDefault="00CB24E4" w:rsidP="00CB24E4">
            <w:pPr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normal</w:t>
            </w:r>
          </w:p>
        </w:tc>
      </w:tr>
      <w:tr w:rsidR="00CB24E4" w:rsidRPr="00566AC6" w:rsidTr="00582A13">
        <w:trPr>
          <w:trHeight w:val="500"/>
        </w:trPr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4E4" w:rsidRPr="00D803FE" w:rsidRDefault="00CB24E4" w:rsidP="00CB24E4">
            <w:pPr>
              <w:rPr>
                <w:b/>
                <w:bCs/>
                <w:color w:val="auto"/>
                <w:sz w:val="18"/>
                <w:szCs w:val="18"/>
              </w:rPr>
            </w:pPr>
            <w:hyperlink r:id="rId45" w:history="1">
              <w:r w:rsidRPr="00D803FE">
                <w:rPr>
                  <w:rStyle w:val="Hyperlink"/>
                  <w:rFonts w:ascii="Verdana" w:hAnsi="Verdana"/>
                  <w:b/>
                  <w:bCs/>
                  <w:sz w:val="18"/>
                  <w:szCs w:val="18"/>
                </w:rPr>
                <w:t>0047556</w:t>
              </w:r>
            </w:hyperlink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4E4" w:rsidRPr="00566AC6" w:rsidRDefault="00CB24E4" w:rsidP="00CB24E4">
            <w:pPr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Homepage UI: search field</w:t>
            </w:r>
          </w:p>
        </w:tc>
        <w:tc>
          <w:tcPr>
            <w:tcW w:w="1436" w:type="dxa"/>
            <w:tcBorders>
              <w:left w:val="single" w:sz="4" w:space="0" w:color="auto"/>
            </w:tcBorders>
          </w:tcPr>
          <w:p w:rsidR="00CB24E4" w:rsidRPr="00566AC6" w:rsidRDefault="00CB24E4" w:rsidP="00CB24E4">
            <w:pPr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blocker</w:t>
            </w:r>
          </w:p>
        </w:tc>
      </w:tr>
      <w:tr w:rsidR="00CB24E4" w:rsidRPr="00566AC6" w:rsidTr="00582A13">
        <w:trPr>
          <w:trHeight w:val="500"/>
        </w:trPr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4E4" w:rsidRPr="0000764C" w:rsidRDefault="00CB24E4" w:rsidP="00CB24E4">
            <w:pPr>
              <w:rPr>
                <w:b/>
                <w:bCs/>
                <w:color w:val="auto"/>
                <w:sz w:val="18"/>
                <w:szCs w:val="18"/>
              </w:rPr>
            </w:pPr>
            <w:hyperlink r:id="rId46" w:history="1">
              <w:r w:rsidRPr="0000764C">
                <w:rPr>
                  <w:rStyle w:val="Hyperlink"/>
                  <w:rFonts w:ascii="Verdana" w:hAnsi="Verdana"/>
                  <w:b/>
                  <w:bCs/>
                  <w:sz w:val="18"/>
                  <w:szCs w:val="18"/>
                </w:rPr>
                <w:t>0047560</w:t>
              </w:r>
            </w:hyperlink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4E4" w:rsidRPr="00566AC6" w:rsidRDefault="00CB24E4" w:rsidP="00CB24E4">
            <w:pPr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Homepage UI: responsive design</w:t>
            </w:r>
          </w:p>
        </w:tc>
        <w:tc>
          <w:tcPr>
            <w:tcW w:w="1436" w:type="dxa"/>
            <w:tcBorders>
              <w:left w:val="single" w:sz="4" w:space="0" w:color="auto"/>
            </w:tcBorders>
          </w:tcPr>
          <w:p w:rsidR="00CB24E4" w:rsidRPr="00566AC6" w:rsidRDefault="00CB24E4" w:rsidP="00CB24E4">
            <w:pPr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major</w:t>
            </w:r>
          </w:p>
        </w:tc>
      </w:tr>
      <w:tr w:rsidR="00CB24E4" w:rsidRPr="00566AC6" w:rsidTr="00582A13">
        <w:trPr>
          <w:trHeight w:val="500"/>
        </w:trPr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4E4" w:rsidRPr="00747EE6" w:rsidRDefault="00CB24E4" w:rsidP="00CB24E4">
            <w:pPr>
              <w:rPr>
                <w:b/>
                <w:bCs/>
                <w:color w:val="auto"/>
                <w:sz w:val="18"/>
                <w:szCs w:val="18"/>
              </w:rPr>
            </w:pPr>
            <w:hyperlink r:id="rId47" w:history="1">
              <w:r w:rsidRPr="00747EE6">
                <w:rPr>
                  <w:rStyle w:val="Hyperlink"/>
                  <w:rFonts w:ascii="Verdana" w:hAnsi="Verdana"/>
                  <w:b/>
                  <w:bCs/>
                  <w:sz w:val="18"/>
                  <w:szCs w:val="18"/>
                </w:rPr>
                <w:t>0047562</w:t>
              </w:r>
            </w:hyperlink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4E4" w:rsidRPr="00566AC6" w:rsidRDefault="00CB24E4" w:rsidP="00CB24E4">
            <w:pPr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 xml:space="preserve">Cart content: add product from </w:t>
            </w:r>
            <w:proofErr w:type="spellStart"/>
            <w:r>
              <w:rPr>
                <w:color w:val="auto"/>
                <w:sz w:val="18"/>
                <w:szCs w:val="18"/>
              </w:rPr>
              <w:t>wishlist</w:t>
            </w:r>
            <w:proofErr w:type="spellEnd"/>
            <w:r>
              <w:rPr>
                <w:color w:val="auto"/>
                <w:sz w:val="18"/>
                <w:szCs w:val="18"/>
              </w:rPr>
              <w:t xml:space="preserve"> to cart</w:t>
            </w:r>
          </w:p>
        </w:tc>
        <w:tc>
          <w:tcPr>
            <w:tcW w:w="1436" w:type="dxa"/>
            <w:tcBorders>
              <w:left w:val="single" w:sz="4" w:space="0" w:color="auto"/>
            </w:tcBorders>
          </w:tcPr>
          <w:p w:rsidR="00CB24E4" w:rsidRPr="00566AC6" w:rsidRDefault="00CB24E4" w:rsidP="00CB24E4">
            <w:pPr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normal</w:t>
            </w:r>
          </w:p>
        </w:tc>
      </w:tr>
      <w:tr w:rsidR="00CB24E4" w:rsidRPr="00566AC6" w:rsidTr="001D0F5C">
        <w:trPr>
          <w:trHeight w:val="500"/>
        </w:trPr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4E4" w:rsidRPr="00737071" w:rsidRDefault="00CB24E4" w:rsidP="00CB24E4">
            <w:pPr>
              <w:rPr>
                <w:b/>
                <w:bCs/>
                <w:color w:val="auto"/>
                <w:sz w:val="18"/>
                <w:szCs w:val="18"/>
              </w:rPr>
            </w:pPr>
            <w:hyperlink r:id="rId48" w:history="1">
              <w:r w:rsidRPr="00737071">
                <w:rPr>
                  <w:rStyle w:val="Hyperlink"/>
                  <w:rFonts w:ascii="Verdana" w:hAnsi="Verdana"/>
                  <w:b/>
                  <w:bCs/>
                  <w:sz w:val="18"/>
                  <w:szCs w:val="18"/>
                </w:rPr>
                <w:t>0047574</w:t>
              </w:r>
            </w:hyperlink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4E4" w:rsidRPr="00566AC6" w:rsidRDefault="00CB24E4" w:rsidP="00CB24E4">
            <w:pPr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Address list: duplicate address</w:t>
            </w:r>
          </w:p>
        </w:tc>
        <w:tc>
          <w:tcPr>
            <w:tcW w:w="1436" w:type="dxa"/>
            <w:tcBorders>
              <w:left w:val="single" w:sz="4" w:space="0" w:color="auto"/>
            </w:tcBorders>
          </w:tcPr>
          <w:p w:rsidR="00CB24E4" w:rsidRPr="00566AC6" w:rsidRDefault="00CB24E4" w:rsidP="00CB24E4">
            <w:pPr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normal</w:t>
            </w:r>
          </w:p>
        </w:tc>
      </w:tr>
      <w:tr w:rsidR="00CB24E4" w:rsidRPr="00566AC6" w:rsidTr="001D0F5C">
        <w:trPr>
          <w:trHeight w:val="500"/>
        </w:trPr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4E4" w:rsidRPr="00FF62F8" w:rsidRDefault="00CB24E4" w:rsidP="00CB24E4">
            <w:pPr>
              <w:rPr>
                <w:b/>
                <w:bCs/>
                <w:color w:val="auto"/>
                <w:sz w:val="18"/>
                <w:szCs w:val="18"/>
              </w:rPr>
            </w:pPr>
            <w:hyperlink r:id="rId49" w:history="1">
              <w:r w:rsidRPr="00FF62F8">
                <w:rPr>
                  <w:rStyle w:val="Hyperlink"/>
                  <w:rFonts w:ascii="Verdana" w:hAnsi="Verdana"/>
                  <w:b/>
                  <w:bCs/>
                  <w:sz w:val="18"/>
                  <w:szCs w:val="18"/>
                </w:rPr>
                <w:t>0047575</w:t>
              </w:r>
            </w:hyperlink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4E4" w:rsidRPr="00566AC6" w:rsidRDefault="00CB24E4" w:rsidP="00CB24E4">
            <w:pPr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Address list: remove primary address</w:t>
            </w:r>
          </w:p>
        </w:tc>
        <w:tc>
          <w:tcPr>
            <w:tcW w:w="1436" w:type="dxa"/>
            <w:tcBorders>
              <w:left w:val="single" w:sz="4" w:space="0" w:color="auto"/>
            </w:tcBorders>
          </w:tcPr>
          <w:p w:rsidR="00CB24E4" w:rsidRPr="00566AC6" w:rsidRDefault="00CB24E4" w:rsidP="00CB24E4">
            <w:pPr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major</w:t>
            </w:r>
          </w:p>
        </w:tc>
      </w:tr>
      <w:tr w:rsidR="00CB24E4" w:rsidRPr="00566AC6" w:rsidTr="00145786">
        <w:trPr>
          <w:trHeight w:val="500"/>
        </w:trPr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4E4" w:rsidRPr="00A70CA0" w:rsidRDefault="00CB24E4" w:rsidP="00CB24E4">
            <w:pPr>
              <w:rPr>
                <w:b/>
                <w:bCs/>
                <w:color w:val="auto"/>
                <w:sz w:val="18"/>
                <w:szCs w:val="18"/>
              </w:rPr>
            </w:pPr>
            <w:hyperlink r:id="rId50" w:history="1">
              <w:r w:rsidRPr="00A70CA0">
                <w:rPr>
                  <w:rStyle w:val="Hyperlink"/>
                  <w:rFonts w:ascii="Verdana" w:hAnsi="Verdana"/>
                  <w:b/>
                  <w:bCs/>
                  <w:sz w:val="18"/>
                  <w:szCs w:val="18"/>
                </w:rPr>
                <w:t>0047576</w:t>
              </w:r>
            </w:hyperlink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4E4" w:rsidRPr="00566AC6" w:rsidRDefault="00CB24E4" w:rsidP="00CB24E4">
            <w:pPr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Account settings: same password</w:t>
            </w:r>
          </w:p>
        </w:tc>
        <w:tc>
          <w:tcPr>
            <w:tcW w:w="1436" w:type="dxa"/>
            <w:tcBorders>
              <w:left w:val="single" w:sz="4" w:space="0" w:color="auto"/>
            </w:tcBorders>
          </w:tcPr>
          <w:p w:rsidR="00CB24E4" w:rsidRPr="00566AC6" w:rsidRDefault="00CB24E4" w:rsidP="00CB24E4">
            <w:pPr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major</w:t>
            </w:r>
          </w:p>
        </w:tc>
      </w:tr>
      <w:tr w:rsidR="00CB24E4" w:rsidRPr="00566AC6" w:rsidTr="00145786">
        <w:trPr>
          <w:trHeight w:val="500"/>
        </w:trPr>
        <w:tc>
          <w:tcPr>
            <w:tcW w:w="15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4E4" w:rsidRPr="006F215D" w:rsidRDefault="00CB24E4" w:rsidP="00CB24E4">
            <w:pPr>
              <w:rPr>
                <w:b/>
                <w:bCs/>
                <w:color w:val="auto"/>
                <w:sz w:val="18"/>
                <w:szCs w:val="18"/>
              </w:rPr>
            </w:pPr>
            <w:hyperlink r:id="rId51" w:history="1">
              <w:r w:rsidRPr="006F215D">
                <w:rPr>
                  <w:rStyle w:val="Hyperlink"/>
                  <w:rFonts w:ascii="Verdana" w:hAnsi="Verdana"/>
                  <w:b/>
                  <w:bCs/>
                  <w:sz w:val="18"/>
                  <w:szCs w:val="18"/>
                </w:rPr>
                <w:t>0047578</w:t>
              </w:r>
            </w:hyperlink>
          </w:p>
        </w:tc>
        <w:tc>
          <w:tcPr>
            <w:tcW w:w="6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24E4" w:rsidRPr="00566AC6" w:rsidRDefault="00CB24E4" w:rsidP="00CB24E4">
            <w:pPr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 xml:space="preserve">Account settings: old used password </w:t>
            </w:r>
          </w:p>
        </w:tc>
        <w:tc>
          <w:tcPr>
            <w:tcW w:w="1436" w:type="dxa"/>
            <w:tcBorders>
              <w:left w:val="single" w:sz="4" w:space="0" w:color="auto"/>
            </w:tcBorders>
          </w:tcPr>
          <w:p w:rsidR="00CB24E4" w:rsidRPr="00566AC6" w:rsidRDefault="00CB24E4" w:rsidP="00CB24E4">
            <w:pPr>
              <w:rPr>
                <w:color w:val="auto"/>
                <w:sz w:val="18"/>
                <w:szCs w:val="18"/>
              </w:rPr>
            </w:pPr>
            <w:r>
              <w:rPr>
                <w:color w:val="auto"/>
                <w:sz w:val="18"/>
                <w:szCs w:val="18"/>
              </w:rPr>
              <w:t>major</w:t>
            </w:r>
          </w:p>
        </w:tc>
      </w:tr>
    </w:tbl>
    <w:p w:rsidR="0074151C" w:rsidRDefault="000D3BFB" w:rsidP="000D3BFB">
      <w:pPr>
        <w:pStyle w:val="Heading2"/>
      </w:pPr>
      <w:bookmarkStart w:id="13" w:name="_Toc463037923"/>
      <w:r>
        <w:lastRenderedPageBreak/>
        <w:t>Validated bugs</w:t>
      </w:r>
      <w:bookmarkEnd w:id="13"/>
    </w:p>
    <w:p w:rsidR="00C72C8B" w:rsidRPr="00C72C8B" w:rsidRDefault="00C72C8B" w:rsidP="00C72C8B">
      <w:r>
        <w:t>No bugs are validated.</w:t>
      </w:r>
    </w:p>
    <w:p w:rsidR="0074151C" w:rsidRDefault="000D3BFB" w:rsidP="000D3BFB">
      <w:pPr>
        <w:pStyle w:val="Heading2"/>
      </w:pPr>
      <w:bookmarkStart w:id="14" w:name="_Toc463037924"/>
      <w:r>
        <w:t>Old bugs still open</w:t>
      </w:r>
      <w:bookmarkEnd w:id="14"/>
    </w:p>
    <w:p w:rsidR="00C72C8B" w:rsidRDefault="00C72C8B">
      <w:pPr>
        <w:spacing w:before="0" w:line="260" w:lineRule="exact"/>
      </w:pPr>
    </w:p>
    <w:p w:rsidR="00DB326B" w:rsidRDefault="00C72C8B">
      <w:pPr>
        <w:spacing w:before="0" w:line="260" w:lineRule="exact"/>
        <w:rPr>
          <w:bCs/>
          <w:color w:val="7030A0"/>
          <w:kern w:val="28"/>
          <w:sz w:val="32"/>
          <w:szCs w:val="32"/>
        </w:rPr>
      </w:pPr>
      <w:r>
        <w:t>There are no old bugs still open.</w:t>
      </w:r>
      <w:r w:rsidR="00DB326B">
        <w:br w:type="page"/>
      </w:r>
    </w:p>
    <w:p w:rsidR="008B2F01" w:rsidRPr="00574004" w:rsidRDefault="00574004" w:rsidP="00DB326B">
      <w:pPr>
        <w:pStyle w:val="Heading1"/>
        <w:rPr>
          <w:color w:val="0095D6"/>
        </w:rPr>
      </w:pPr>
      <w:bookmarkStart w:id="15" w:name="_Toc463037925"/>
      <w:r>
        <w:lastRenderedPageBreak/>
        <w:t>Conclusions</w:t>
      </w:r>
      <w:bookmarkEnd w:id="15"/>
    </w:p>
    <w:bookmarkEnd w:id="2"/>
    <w:bookmarkEnd w:id="5"/>
    <w:p w:rsidR="00B710B9" w:rsidRDefault="00B710B9" w:rsidP="00B710B9">
      <w:pPr>
        <w:pStyle w:val="Body"/>
        <w:rPr>
          <w:color w:val="00B0F0"/>
        </w:rPr>
      </w:pPr>
    </w:p>
    <w:p w:rsidR="00B710B9" w:rsidRDefault="00B710B9" w:rsidP="00B710B9">
      <w:pPr>
        <w:jc w:val="both"/>
      </w:pPr>
      <w:r w:rsidRPr="00B710B9">
        <w:t>Smoke Test Cases</w:t>
      </w:r>
      <w:r w:rsidR="0069009B">
        <w:t xml:space="preserve"> (happy flows)</w:t>
      </w:r>
      <w:r w:rsidRPr="00B710B9">
        <w:t xml:space="preserve">, for the main functionalities in a percent of 100% were executed, </w:t>
      </w:r>
      <w:r w:rsidR="00D80148">
        <w:t>78</w:t>
      </w:r>
      <w:r w:rsidRPr="00B710B9">
        <w:t xml:space="preserve">% passed and </w:t>
      </w:r>
      <w:r w:rsidR="00D80148">
        <w:t>22</w:t>
      </w:r>
      <w:r w:rsidRPr="00B710B9">
        <w:t>% failed. The failed test cases are related to the Cart content</w:t>
      </w:r>
      <w:r w:rsidR="00D80148">
        <w:t>, W</w:t>
      </w:r>
      <w:r w:rsidRPr="00B710B9">
        <w:t xml:space="preserve">ishlist </w:t>
      </w:r>
      <w:r w:rsidR="00D80148">
        <w:t xml:space="preserve">and </w:t>
      </w:r>
      <w:r w:rsidR="002C3C7E">
        <w:t>S</w:t>
      </w:r>
      <w:r w:rsidR="00D80148">
        <w:t xml:space="preserve">earch </w:t>
      </w:r>
      <w:r w:rsidRPr="00B710B9">
        <w:t>functionality.</w:t>
      </w:r>
    </w:p>
    <w:p w:rsidR="00B710B9" w:rsidRDefault="0069009B" w:rsidP="00B710B9">
      <w:pPr>
        <w:jc w:val="both"/>
      </w:pPr>
      <w:r w:rsidRPr="0069009B">
        <w:t>A total number of 21 new bugs were identified, most of them were identified as normal severity (11 bugs), 4 of them as blocker severity and the rest of 6 bugs were major severity. No bugs were validated.</w:t>
      </w:r>
    </w:p>
    <w:p w:rsidR="00396F74" w:rsidRDefault="00396F74" w:rsidP="00B710B9">
      <w:pPr>
        <w:jc w:val="both"/>
      </w:pPr>
      <w:r w:rsidRPr="00396F74">
        <w:t>In addition to Smoke and Positive testing, testing types such as: Functional Testing, Exploratory, Compatibility, Negative, UI, Usability, were covered.</w:t>
      </w:r>
    </w:p>
    <w:p w:rsidR="00396F74" w:rsidRDefault="004C47F0" w:rsidP="00B710B9">
      <w:pPr>
        <w:jc w:val="both"/>
      </w:pPr>
      <w:r w:rsidRPr="004C47F0">
        <w:t xml:space="preserve">Exploratory testing was performed for important functionalities. A large number of bugs were identified during exploratory testing, </w:t>
      </w:r>
      <w:r w:rsidR="00336A08">
        <w:t>7</w:t>
      </w:r>
      <w:r w:rsidRPr="004C47F0">
        <w:t xml:space="preserve"> of them are normal, 6 of them are major and 2 of them are blocker. Most of them are related to the Registration, Account settings, but also for other functionalities.</w:t>
      </w:r>
    </w:p>
    <w:p w:rsidR="004C47F0" w:rsidRPr="00BB7AD6" w:rsidRDefault="004C47F0" w:rsidP="004C47F0">
      <w:pPr>
        <w:jc w:val="both"/>
      </w:pPr>
      <w:r w:rsidRPr="00BB7AD6">
        <w:t xml:space="preserve">Most of the bugs were identified </w:t>
      </w:r>
      <w:r>
        <w:t xml:space="preserve">by </w:t>
      </w:r>
      <w:r w:rsidRPr="00BB7AD6">
        <w:t>Negative Testing.</w:t>
      </w:r>
    </w:p>
    <w:p w:rsidR="001C308F" w:rsidRDefault="001C308F" w:rsidP="001C308F">
      <w:pPr>
        <w:jc w:val="both"/>
      </w:pPr>
      <w:r w:rsidRPr="001C308F">
        <w:t xml:space="preserve">Compatibility testing was also performed, for different browsers. The bugs reproduce on all browsers. The main functionalities are working the same with </w:t>
      </w:r>
      <w:proofErr w:type="gramStart"/>
      <w:r w:rsidRPr="001C308F">
        <w:t>other</w:t>
      </w:r>
      <w:proofErr w:type="gramEnd"/>
      <w:r w:rsidRPr="001C308F">
        <w:t xml:space="preserve"> environment.</w:t>
      </w:r>
    </w:p>
    <w:p w:rsidR="001C308F" w:rsidRPr="00B710B9" w:rsidRDefault="00EE7E0D" w:rsidP="001C308F">
      <w:pPr>
        <w:jc w:val="both"/>
      </w:pPr>
      <w:r w:rsidRPr="00EE7E0D">
        <w:t>Considering the number of high severity bugs identified, on all important functionalities, the fixing of at least the major severity bugs is recommended, although the application is already in production.</w:t>
      </w:r>
    </w:p>
    <w:sectPr w:rsidR="001C308F" w:rsidRPr="00B710B9" w:rsidSect="00AB0562">
      <w:headerReference w:type="default" r:id="rId52"/>
      <w:headerReference w:type="first" r:id="rId53"/>
      <w:footerReference w:type="first" r:id="rId54"/>
      <w:type w:val="evenPage"/>
      <w:pgSz w:w="11909" w:h="16834" w:code="9"/>
      <w:pgMar w:top="2104" w:right="1140" w:bottom="992" w:left="1412" w:header="851" w:footer="851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60036" w:rsidRDefault="00B60036">
      <w:r>
        <w:separator/>
      </w:r>
    </w:p>
  </w:endnote>
  <w:endnote w:type="continuationSeparator" w:id="0">
    <w:p w:rsidR="00B60036" w:rsidRDefault="00B600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197190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F2DD2" w:rsidRDefault="000F2DD2" w:rsidP="000F2DD2">
        <w:pPr>
          <w:pStyle w:val="Footer"/>
          <w:framePr w:wrap="notBeside" w:hAnchor="page" w:x="10951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E612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5630B2" w:rsidRDefault="005630B2" w:rsidP="001E6127">
    <w:pPr>
      <w:framePr w:wrap="around" w:vAnchor="text" w:hAnchor="page" w:x="1504" w:y="16784"/>
      <w:tabs>
        <w:tab w:val="center" w:pos="6096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60036" w:rsidRDefault="00B60036">
      <w:r>
        <w:separator/>
      </w:r>
    </w:p>
  </w:footnote>
  <w:footnote w:type="continuationSeparator" w:id="0">
    <w:p w:rsidR="00B60036" w:rsidRDefault="00B600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E36C1" w:rsidRDefault="005E36C1">
    <w:pPr>
      <w:pStyle w:val="Header"/>
    </w:pPr>
    <w:r>
      <w:rPr>
        <w:rFonts w:cs="Times New Roman"/>
        <w:noProof/>
        <w:color w:val="00B050"/>
        <w:sz w:val="18"/>
        <w:szCs w:val="22"/>
        <w:lang w:val="en-US"/>
      </w:rPr>
      <w:drawing>
        <wp:anchor distT="0" distB="0" distL="114300" distR="114300" simplePos="0" relativeHeight="251666432" behindDoc="0" locked="0" layoutInCell="1" allowOverlap="1" wp14:anchorId="4D1D30F6" wp14:editId="73EC3EBB">
          <wp:simplePos x="0" y="0"/>
          <wp:positionH relativeFrom="column">
            <wp:posOffset>-137160</wp:posOffset>
          </wp:positionH>
          <wp:positionV relativeFrom="paragraph">
            <wp:posOffset>-266700</wp:posOffset>
          </wp:positionV>
          <wp:extent cx="1905000" cy="828675"/>
          <wp:effectExtent l="0" t="0" r="0" b="9525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Logo SII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0" cy="828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630B2" w:rsidRDefault="000F2DD2" w:rsidP="000E7CBF">
    <w:pPr>
      <w:pStyle w:val="Header"/>
    </w:pPr>
    <w:r>
      <w:t>[Confidential]</w:t>
    </w:r>
    <w:r w:rsidR="005630B2">
      <w:rPr>
        <w:noProof/>
        <w:lang w:val="en-US"/>
      </w:rPr>
      <w:drawing>
        <wp:anchor distT="0" distB="0" distL="114300" distR="114300" simplePos="0" relativeHeight="251664384" behindDoc="0" locked="0" layoutInCell="1" allowOverlap="1" wp14:anchorId="26B70835" wp14:editId="56C2A455">
          <wp:simplePos x="0" y="0"/>
          <wp:positionH relativeFrom="margin">
            <wp:posOffset>44450</wp:posOffset>
          </wp:positionH>
          <wp:positionV relativeFrom="margin">
            <wp:posOffset>-769620</wp:posOffset>
          </wp:positionV>
          <wp:extent cx="1133475" cy="311785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iquest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33475" cy="311785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630B2"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13D71"/>
    <w:multiLevelType w:val="hybridMultilevel"/>
    <w:tmpl w:val="9FD4351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24E72"/>
    <w:multiLevelType w:val="hybridMultilevel"/>
    <w:tmpl w:val="7C287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9575AD"/>
    <w:multiLevelType w:val="hybridMultilevel"/>
    <w:tmpl w:val="20166010"/>
    <w:lvl w:ilvl="0" w:tplc="FFFFFFFF">
      <w:start w:val="1"/>
      <w:numFmt w:val="bullet"/>
      <w:pStyle w:val="3Bullet"/>
      <w:lvlText w:val="o"/>
      <w:lvlJc w:val="left"/>
      <w:pPr>
        <w:tabs>
          <w:tab w:val="num" w:pos="2574"/>
        </w:tabs>
        <w:ind w:left="1863" w:hanging="216"/>
      </w:pPr>
      <w:rPr>
        <w:rFonts w:ascii="Courier New" w:hAnsi="Courier New" w:hint="default"/>
      </w:rPr>
    </w:lvl>
    <w:lvl w:ilvl="1" w:tplc="7EC6F51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D1496F"/>
    <w:multiLevelType w:val="hybridMultilevel"/>
    <w:tmpl w:val="EE38A3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29752A4"/>
    <w:multiLevelType w:val="hybridMultilevel"/>
    <w:tmpl w:val="6B82CF3A"/>
    <w:lvl w:ilvl="0" w:tplc="364461A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48971D6"/>
    <w:multiLevelType w:val="hybridMultilevel"/>
    <w:tmpl w:val="F03CDD4E"/>
    <w:lvl w:ilvl="0" w:tplc="C1D0C194">
      <w:start w:val="4"/>
      <w:numFmt w:val="bullet"/>
      <w:lvlText w:val="-"/>
      <w:lvlJc w:val="left"/>
      <w:pPr>
        <w:ind w:left="720" w:hanging="360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C821AE"/>
    <w:multiLevelType w:val="multilevel"/>
    <w:tmpl w:val="3C3AE1A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24"/>
        <w:szCs w:val="24"/>
      </w:rPr>
    </w:lvl>
    <w:lvl w:ilvl="3">
      <w:start w:val="1"/>
      <w:numFmt w:val="decimal"/>
      <w:pStyle w:val="Heading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5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1D2705AF"/>
    <w:multiLevelType w:val="hybridMultilevel"/>
    <w:tmpl w:val="2DA20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8F71BF"/>
    <w:multiLevelType w:val="hybridMultilevel"/>
    <w:tmpl w:val="DCC86CA6"/>
    <w:lvl w:ilvl="0" w:tplc="D3E6DC2C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573940"/>
    <w:multiLevelType w:val="hybridMultilevel"/>
    <w:tmpl w:val="2A9E44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934B3F"/>
    <w:multiLevelType w:val="hybridMultilevel"/>
    <w:tmpl w:val="D5D4ABF2"/>
    <w:lvl w:ilvl="0" w:tplc="04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1" w15:restartNumberingAfterBreak="0">
    <w:nsid w:val="21991492"/>
    <w:multiLevelType w:val="multilevel"/>
    <w:tmpl w:val="C9CE79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1AC7229"/>
    <w:multiLevelType w:val="hybridMultilevel"/>
    <w:tmpl w:val="D0421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5F2093"/>
    <w:multiLevelType w:val="hybridMultilevel"/>
    <w:tmpl w:val="73562F56"/>
    <w:lvl w:ilvl="0" w:tplc="04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4" w15:restartNumberingAfterBreak="0">
    <w:nsid w:val="26ED79AA"/>
    <w:multiLevelType w:val="hybridMultilevel"/>
    <w:tmpl w:val="71AAF8F0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9F7788"/>
    <w:multiLevelType w:val="hybridMultilevel"/>
    <w:tmpl w:val="C91253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0AA2E41"/>
    <w:multiLevelType w:val="hybridMultilevel"/>
    <w:tmpl w:val="54269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3B68E3"/>
    <w:multiLevelType w:val="hybridMultilevel"/>
    <w:tmpl w:val="50681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395E15EC"/>
    <w:multiLevelType w:val="hybridMultilevel"/>
    <w:tmpl w:val="48126090"/>
    <w:lvl w:ilvl="0" w:tplc="9878C30C">
      <w:numFmt w:val="bullet"/>
      <w:lvlText w:val="•"/>
      <w:lvlJc w:val="left"/>
      <w:pPr>
        <w:ind w:left="1212" w:hanging="852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0154E7"/>
    <w:multiLevelType w:val="hybridMultilevel"/>
    <w:tmpl w:val="CB203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8239C7"/>
    <w:multiLevelType w:val="hybridMultilevel"/>
    <w:tmpl w:val="AA74BC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5F57B56"/>
    <w:multiLevelType w:val="hybridMultilevel"/>
    <w:tmpl w:val="DF903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184EF1"/>
    <w:multiLevelType w:val="multilevel"/>
    <w:tmpl w:val="EE92E82C"/>
    <w:numStyleLink w:val="BulletListLevel2"/>
  </w:abstractNum>
  <w:abstractNum w:abstractNumId="23" w15:restartNumberingAfterBreak="0">
    <w:nsid w:val="4C5820A1"/>
    <w:multiLevelType w:val="hybridMultilevel"/>
    <w:tmpl w:val="0B647D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B45A64"/>
    <w:multiLevelType w:val="multilevel"/>
    <w:tmpl w:val="EE92E82C"/>
    <w:styleLink w:val="BulletListLevel2"/>
    <w:lvl w:ilvl="0">
      <w:start w:val="1"/>
      <w:numFmt w:val="bullet"/>
      <w:pStyle w:val="PargraphLevelBulletListIdent2"/>
      <w:lvlText w:val=""/>
      <w:lvlJc w:val="left"/>
      <w:pPr>
        <w:ind w:left="1800" w:hanging="360"/>
      </w:pPr>
      <w:rPr>
        <w:rFonts w:ascii="Symbol" w:hAnsi="Symbol"/>
        <w:sz w:val="20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 w15:restartNumberingAfterBreak="0">
    <w:nsid w:val="519B6080"/>
    <w:multiLevelType w:val="hybridMultilevel"/>
    <w:tmpl w:val="988A6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8A554B"/>
    <w:multiLevelType w:val="hybridMultilevel"/>
    <w:tmpl w:val="E45637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6EF4483"/>
    <w:multiLevelType w:val="hybridMultilevel"/>
    <w:tmpl w:val="3202D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034654"/>
    <w:multiLevelType w:val="multilevel"/>
    <w:tmpl w:val="8918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D90372"/>
    <w:multiLevelType w:val="hybridMultilevel"/>
    <w:tmpl w:val="9800D548"/>
    <w:lvl w:ilvl="0" w:tplc="F94204A2">
      <w:start w:val="1"/>
      <w:numFmt w:val="bullet"/>
      <w:pStyle w:val="1Bullet"/>
      <w:lvlText w:val="•"/>
      <w:lvlJc w:val="left"/>
      <w:pPr>
        <w:tabs>
          <w:tab w:val="num" w:pos="360"/>
        </w:tabs>
        <w:ind w:left="360" w:hanging="360"/>
      </w:pPr>
      <w:rPr>
        <w:rFonts w:hAnsi="Arial" w:hint="default"/>
        <w:color w:val="auto"/>
      </w:rPr>
    </w:lvl>
    <w:lvl w:ilvl="1" w:tplc="307C6BA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6AA1B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A301D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E4B36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2282B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30E5A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D8E26F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E18DE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66799C"/>
    <w:multiLevelType w:val="multilevel"/>
    <w:tmpl w:val="BC9E6DE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309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1" w15:restartNumberingAfterBreak="0">
    <w:nsid w:val="63157A59"/>
    <w:multiLevelType w:val="hybridMultilevel"/>
    <w:tmpl w:val="1B4ED8A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5182535"/>
    <w:multiLevelType w:val="hybridMultilevel"/>
    <w:tmpl w:val="3A08A4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64F40EE"/>
    <w:multiLevelType w:val="hybridMultilevel"/>
    <w:tmpl w:val="4798D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53289F"/>
    <w:multiLevelType w:val="hybridMultilevel"/>
    <w:tmpl w:val="447CC5E8"/>
    <w:lvl w:ilvl="0" w:tplc="F184DF7E">
      <w:start w:val="1"/>
      <w:numFmt w:val="bullet"/>
      <w:pStyle w:val="Instruction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0E2908"/>
    <w:multiLevelType w:val="hybridMultilevel"/>
    <w:tmpl w:val="36DE3998"/>
    <w:lvl w:ilvl="0" w:tplc="9878C30C">
      <w:numFmt w:val="bullet"/>
      <w:lvlText w:val="•"/>
      <w:lvlJc w:val="left"/>
      <w:pPr>
        <w:ind w:left="1212" w:hanging="852"/>
      </w:pPr>
      <w:rPr>
        <w:rFonts w:ascii="Verdana" w:eastAsia="Times New Roman" w:hAnsi="Verdana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1F4677"/>
    <w:multiLevelType w:val="hybridMultilevel"/>
    <w:tmpl w:val="0F1849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03442E7"/>
    <w:multiLevelType w:val="hybridMultilevel"/>
    <w:tmpl w:val="13FC1604"/>
    <w:lvl w:ilvl="0" w:tplc="FE665DD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8" w15:restartNumberingAfterBreak="0">
    <w:nsid w:val="71E22851"/>
    <w:multiLevelType w:val="multilevel"/>
    <w:tmpl w:val="0B7ACA5E"/>
    <w:styleLink w:val="OutlinedList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  <w:sz w:val="24"/>
      </w:rPr>
    </w:lvl>
    <w:lvl w:ilvl="1">
      <w:start w:val="1"/>
      <w:numFmt w:val="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</w:rPr>
    </w:lvl>
    <w:lvl w:ilvl="2">
      <w:start w:val="1"/>
      <w:numFmt w:val="bullet"/>
      <w:lvlText w:val="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2"/>
      </w:rPr>
    </w:lvl>
    <w:lvl w:ilvl="4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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4"/>
      </w:rPr>
    </w:lvl>
    <w:lvl w:ilvl="6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2"/>
      </w:rPr>
    </w:lvl>
    <w:lvl w:ilvl="8">
      <w:start w:val="1"/>
      <w:numFmt w:val="bullet"/>
      <w:lvlText w:val="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</w:abstractNum>
  <w:abstractNum w:abstractNumId="39" w15:restartNumberingAfterBreak="0">
    <w:nsid w:val="74677048"/>
    <w:multiLevelType w:val="hybridMultilevel"/>
    <w:tmpl w:val="CC2AF2B8"/>
    <w:lvl w:ilvl="0" w:tplc="57E417CC">
      <w:start w:val="2"/>
      <w:numFmt w:val="bullet"/>
      <w:pStyle w:val="2Bullet"/>
      <w:lvlText w:val="-"/>
      <w:lvlJc w:val="left"/>
      <w:pPr>
        <w:tabs>
          <w:tab w:val="num" w:pos="2355"/>
        </w:tabs>
        <w:ind w:left="2355" w:hanging="360"/>
      </w:pPr>
      <w:rPr>
        <w:rFonts w:ascii="Times New Roman" w:hAnsi="Times New Roman" w:cs="Times New Roman" w:hint="default"/>
        <w:color w:val="auto"/>
      </w:rPr>
    </w:lvl>
    <w:lvl w:ilvl="1" w:tplc="5E28B3BC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BDB08AFE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B64CEFF8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C4905A80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7BFA843C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8CD446DA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8FCC0626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4E462436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76BA06C1"/>
    <w:multiLevelType w:val="multilevel"/>
    <w:tmpl w:val="3C48151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1" w15:restartNumberingAfterBreak="0">
    <w:nsid w:val="77A079A7"/>
    <w:multiLevelType w:val="hybridMultilevel"/>
    <w:tmpl w:val="AFA49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3C1031"/>
    <w:multiLevelType w:val="hybridMultilevel"/>
    <w:tmpl w:val="F9C6B5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011178511">
    <w:abstractNumId w:val="30"/>
  </w:num>
  <w:num w:numId="2" w16cid:durableId="632254659">
    <w:abstractNumId w:val="20"/>
  </w:num>
  <w:num w:numId="3" w16cid:durableId="580261988">
    <w:abstractNumId w:val="42"/>
  </w:num>
  <w:num w:numId="4" w16cid:durableId="1389107843">
    <w:abstractNumId w:val="16"/>
  </w:num>
  <w:num w:numId="5" w16cid:durableId="1717506884">
    <w:abstractNumId w:val="29"/>
  </w:num>
  <w:num w:numId="6" w16cid:durableId="653992050">
    <w:abstractNumId w:val="39"/>
  </w:num>
  <w:num w:numId="7" w16cid:durableId="671225114">
    <w:abstractNumId w:val="2"/>
  </w:num>
  <w:num w:numId="8" w16cid:durableId="1447626188">
    <w:abstractNumId w:val="24"/>
  </w:num>
  <w:num w:numId="9" w16cid:durableId="135293956">
    <w:abstractNumId w:val="6"/>
  </w:num>
  <w:num w:numId="10" w16cid:durableId="528295939">
    <w:abstractNumId w:val="40"/>
  </w:num>
  <w:num w:numId="11" w16cid:durableId="1535264670">
    <w:abstractNumId w:val="38"/>
  </w:num>
  <w:num w:numId="12" w16cid:durableId="1022248808">
    <w:abstractNumId w:val="22"/>
  </w:num>
  <w:num w:numId="13" w16cid:durableId="1684937732">
    <w:abstractNumId w:val="30"/>
  </w:num>
  <w:num w:numId="14" w16cid:durableId="436295884">
    <w:abstractNumId w:val="11"/>
  </w:num>
  <w:num w:numId="15" w16cid:durableId="2040427899">
    <w:abstractNumId w:val="36"/>
  </w:num>
  <w:num w:numId="16" w16cid:durableId="933443506">
    <w:abstractNumId w:val="32"/>
  </w:num>
  <w:num w:numId="17" w16cid:durableId="220408811">
    <w:abstractNumId w:val="34"/>
  </w:num>
  <w:num w:numId="18" w16cid:durableId="217283704">
    <w:abstractNumId w:val="0"/>
  </w:num>
  <w:num w:numId="19" w16cid:durableId="985933832">
    <w:abstractNumId w:val="14"/>
  </w:num>
  <w:num w:numId="20" w16cid:durableId="901907555">
    <w:abstractNumId w:val="15"/>
  </w:num>
  <w:num w:numId="21" w16cid:durableId="1395592219">
    <w:abstractNumId w:val="10"/>
  </w:num>
  <w:num w:numId="22" w16cid:durableId="455952780">
    <w:abstractNumId w:val="27"/>
  </w:num>
  <w:num w:numId="23" w16cid:durableId="1757048305">
    <w:abstractNumId w:val="31"/>
  </w:num>
  <w:num w:numId="24" w16cid:durableId="1365130435">
    <w:abstractNumId w:val="9"/>
  </w:num>
  <w:num w:numId="25" w16cid:durableId="325281435">
    <w:abstractNumId w:val="3"/>
  </w:num>
  <w:num w:numId="26" w16cid:durableId="744180111">
    <w:abstractNumId w:val="26"/>
  </w:num>
  <w:num w:numId="27" w16cid:durableId="13118004">
    <w:abstractNumId w:val="8"/>
  </w:num>
  <w:num w:numId="28" w16cid:durableId="418717226">
    <w:abstractNumId w:val="4"/>
  </w:num>
  <w:num w:numId="29" w16cid:durableId="538663922">
    <w:abstractNumId w:val="28"/>
  </w:num>
  <w:num w:numId="30" w16cid:durableId="1818911527">
    <w:abstractNumId w:val="37"/>
  </w:num>
  <w:num w:numId="31" w16cid:durableId="85150993">
    <w:abstractNumId w:val="19"/>
  </w:num>
  <w:num w:numId="32" w16cid:durableId="2022733692">
    <w:abstractNumId w:val="12"/>
  </w:num>
  <w:num w:numId="33" w16cid:durableId="136068722">
    <w:abstractNumId w:val="33"/>
  </w:num>
  <w:num w:numId="34" w16cid:durableId="1312322884">
    <w:abstractNumId w:val="21"/>
  </w:num>
  <w:num w:numId="35" w16cid:durableId="786318432">
    <w:abstractNumId w:val="7"/>
  </w:num>
  <w:num w:numId="36" w16cid:durableId="951714642">
    <w:abstractNumId w:val="13"/>
  </w:num>
  <w:num w:numId="37" w16cid:durableId="131022935">
    <w:abstractNumId w:val="17"/>
  </w:num>
  <w:num w:numId="38" w16cid:durableId="1673028201">
    <w:abstractNumId w:val="23"/>
  </w:num>
  <w:num w:numId="39" w16cid:durableId="1362584353">
    <w:abstractNumId w:val="1"/>
  </w:num>
  <w:num w:numId="40" w16cid:durableId="27679448">
    <w:abstractNumId w:val="25"/>
  </w:num>
  <w:num w:numId="41" w16cid:durableId="1389380021">
    <w:abstractNumId w:val="41"/>
  </w:num>
  <w:num w:numId="42" w16cid:durableId="881524755">
    <w:abstractNumId w:val="35"/>
  </w:num>
  <w:num w:numId="43" w16cid:durableId="336882329">
    <w:abstractNumId w:val="18"/>
  </w:num>
  <w:num w:numId="44" w16cid:durableId="1893693296">
    <w:abstractNumId w:val="30"/>
  </w:num>
  <w:num w:numId="45" w16cid:durableId="1824199129">
    <w:abstractNumId w:val="30"/>
  </w:num>
  <w:num w:numId="46" w16cid:durableId="601644784">
    <w:abstractNumId w:val="5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hideSpellingErrors/>
  <w:hideGrammaticalErrors/>
  <w:proofState w:spelling="clean" w:grammar="clean"/>
  <w:attachedTemplate r:id="rId1"/>
  <w:stylePaneFormatFilter w:val="0404" w:allStyles="0" w:customStyles="0" w:latentStyles="1" w:stylesInUse="0" w:headingStyles="0" w:numberingStyles="0" w:tableStyles="0" w:directFormattingOnRuns="0" w:directFormattingOnParagraphs="0" w:directFormattingOnNumbering="1" w:directFormattingOnTables="0" w:clearFormatting="0" w:top3HeadingStyles="0" w:visibleStyles="0" w:alternateStyleNames="0"/>
  <w:defaultTabStop w:val="851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73D"/>
    <w:rsid w:val="000071C9"/>
    <w:rsid w:val="0000764C"/>
    <w:rsid w:val="00010C75"/>
    <w:rsid w:val="00014061"/>
    <w:rsid w:val="00023E3E"/>
    <w:rsid w:val="000240D9"/>
    <w:rsid w:val="00032286"/>
    <w:rsid w:val="00042C76"/>
    <w:rsid w:val="000435C2"/>
    <w:rsid w:val="00045F46"/>
    <w:rsid w:val="00052611"/>
    <w:rsid w:val="00064BA9"/>
    <w:rsid w:val="00065528"/>
    <w:rsid w:val="00074C98"/>
    <w:rsid w:val="000760E3"/>
    <w:rsid w:val="000779E4"/>
    <w:rsid w:val="000823AC"/>
    <w:rsid w:val="00082B6E"/>
    <w:rsid w:val="00083FB5"/>
    <w:rsid w:val="00087B9E"/>
    <w:rsid w:val="00093FED"/>
    <w:rsid w:val="00095D8B"/>
    <w:rsid w:val="00096655"/>
    <w:rsid w:val="000A127C"/>
    <w:rsid w:val="000A22B0"/>
    <w:rsid w:val="000C2848"/>
    <w:rsid w:val="000C47B0"/>
    <w:rsid w:val="000D3BFB"/>
    <w:rsid w:val="000D6213"/>
    <w:rsid w:val="000E2874"/>
    <w:rsid w:val="000E396A"/>
    <w:rsid w:val="000E71CA"/>
    <w:rsid w:val="000E7CBF"/>
    <w:rsid w:val="000F2DD2"/>
    <w:rsid w:val="000F30E6"/>
    <w:rsid w:val="000F3234"/>
    <w:rsid w:val="000F697A"/>
    <w:rsid w:val="00100089"/>
    <w:rsid w:val="0010060A"/>
    <w:rsid w:val="00107A72"/>
    <w:rsid w:val="00112E29"/>
    <w:rsid w:val="00114749"/>
    <w:rsid w:val="00125125"/>
    <w:rsid w:val="00125E94"/>
    <w:rsid w:val="001315BD"/>
    <w:rsid w:val="001321AC"/>
    <w:rsid w:val="00133947"/>
    <w:rsid w:val="00135FF2"/>
    <w:rsid w:val="001375A9"/>
    <w:rsid w:val="00145786"/>
    <w:rsid w:val="001462E0"/>
    <w:rsid w:val="0015473D"/>
    <w:rsid w:val="00154EC2"/>
    <w:rsid w:val="001612CE"/>
    <w:rsid w:val="001616D3"/>
    <w:rsid w:val="00163286"/>
    <w:rsid w:val="001638CA"/>
    <w:rsid w:val="00164F3E"/>
    <w:rsid w:val="001665A3"/>
    <w:rsid w:val="00170EFD"/>
    <w:rsid w:val="0017301E"/>
    <w:rsid w:val="00176BC9"/>
    <w:rsid w:val="00177E35"/>
    <w:rsid w:val="001807CB"/>
    <w:rsid w:val="00186160"/>
    <w:rsid w:val="001875AB"/>
    <w:rsid w:val="001929F8"/>
    <w:rsid w:val="00193C08"/>
    <w:rsid w:val="00196F45"/>
    <w:rsid w:val="00197E53"/>
    <w:rsid w:val="001A2347"/>
    <w:rsid w:val="001A3096"/>
    <w:rsid w:val="001A5262"/>
    <w:rsid w:val="001B15DA"/>
    <w:rsid w:val="001C308F"/>
    <w:rsid w:val="001C3F82"/>
    <w:rsid w:val="001C57B1"/>
    <w:rsid w:val="001C72A3"/>
    <w:rsid w:val="001D050C"/>
    <w:rsid w:val="001D0F5C"/>
    <w:rsid w:val="001D0FA3"/>
    <w:rsid w:val="001D11D1"/>
    <w:rsid w:val="001D1812"/>
    <w:rsid w:val="001D50DD"/>
    <w:rsid w:val="001D6ABA"/>
    <w:rsid w:val="001E1C1E"/>
    <w:rsid w:val="001E32AB"/>
    <w:rsid w:val="001E4477"/>
    <w:rsid w:val="001E6127"/>
    <w:rsid w:val="001F3ED6"/>
    <w:rsid w:val="001F4BD9"/>
    <w:rsid w:val="001F50C2"/>
    <w:rsid w:val="001F7356"/>
    <w:rsid w:val="00202797"/>
    <w:rsid w:val="00203408"/>
    <w:rsid w:val="00207F32"/>
    <w:rsid w:val="00211E5A"/>
    <w:rsid w:val="0022221B"/>
    <w:rsid w:val="00245573"/>
    <w:rsid w:val="00247EE4"/>
    <w:rsid w:val="0026207A"/>
    <w:rsid w:val="00263250"/>
    <w:rsid w:val="00267101"/>
    <w:rsid w:val="00274E01"/>
    <w:rsid w:val="00275B92"/>
    <w:rsid w:val="00280C05"/>
    <w:rsid w:val="00281AAC"/>
    <w:rsid w:val="002841F8"/>
    <w:rsid w:val="002960FD"/>
    <w:rsid w:val="002A1129"/>
    <w:rsid w:val="002A6953"/>
    <w:rsid w:val="002C3C7E"/>
    <w:rsid w:val="002C461D"/>
    <w:rsid w:val="002C6762"/>
    <w:rsid w:val="002C72C8"/>
    <w:rsid w:val="002D417F"/>
    <w:rsid w:val="002D5025"/>
    <w:rsid w:val="002D5D0C"/>
    <w:rsid w:val="002E0C75"/>
    <w:rsid w:val="002E7494"/>
    <w:rsid w:val="002F32E6"/>
    <w:rsid w:val="002F3639"/>
    <w:rsid w:val="003011CD"/>
    <w:rsid w:val="00307A83"/>
    <w:rsid w:val="003117C9"/>
    <w:rsid w:val="00312DEC"/>
    <w:rsid w:val="00312E02"/>
    <w:rsid w:val="00316713"/>
    <w:rsid w:val="00317D88"/>
    <w:rsid w:val="003224F0"/>
    <w:rsid w:val="003227A2"/>
    <w:rsid w:val="00323976"/>
    <w:rsid w:val="00325ACC"/>
    <w:rsid w:val="00326C4C"/>
    <w:rsid w:val="003347E3"/>
    <w:rsid w:val="00334EB6"/>
    <w:rsid w:val="00336A08"/>
    <w:rsid w:val="00340DD7"/>
    <w:rsid w:val="00342249"/>
    <w:rsid w:val="00345919"/>
    <w:rsid w:val="00345A52"/>
    <w:rsid w:val="003518AD"/>
    <w:rsid w:val="003519AE"/>
    <w:rsid w:val="00352B34"/>
    <w:rsid w:val="0035702B"/>
    <w:rsid w:val="003579FC"/>
    <w:rsid w:val="00362B8C"/>
    <w:rsid w:val="003640E1"/>
    <w:rsid w:val="003662ED"/>
    <w:rsid w:val="0037239A"/>
    <w:rsid w:val="00373DAE"/>
    <w:rsid w:val="0038290E"/>
    <w:rsid w:val="003836E8"/>
    <w:rsid w:val="0039063F"/>
    <w:rsid w:val="00394E31"/>
    <w:rsid w:val="00396F74"/>
    <w:rsid w:val="003979B8"/>
    <w:rsid w:val="003A05E3"/>
    <w:rsid w:val="003A3E4B"/>
    <w:rsid w:val="003C2FB1"/>
    <w:rsid w:val="003C3177"/>
    <w:rsid w:val="003C603B"/>
    <w:rsid w:val="003C742E"/>
    <w:rsid w:val="003D1CBD"/>
    <w:rsid w:val="003D1EF7"/>
    <w:rsid w:val="003D2CEC"/>
    <w:rsid w:val="003D3779"/>
    <w:rsid w:val="003D7C84"/>
    <w:rsid w:val="003F088C"/>
    <w:rsid w:val="003F0C15"/>
    <w:rsid w:val="003F2B16"/>
    <w:rsid w:val="00400425"/>
    <w:rsid w:val="004017EB"/>
    <w:rsid w:val="0040694B"/>
    <w:rsid w:val="00406D95"/>
    <w:rsid w:val="004110DB"/>
    <w:rsid w:val="00412184"/>
    <w:rsid w:val="004125B7"/>
    <w:rsid w:val="00416CCA"/>
    <w:rsid w:val="004324BF"/>
    <w:rsid w:val="00433274"/>
    <w:rsid w:val="004366E5"/>
    <w:rsid w:val="00437F06"/>
    <w:rsid w:val="00442F5A"/>
    <w:rsid w:val="00446C63"/>
    <w:rsid w:val="004512AF"/>
    <w:rsid w:val="00452D5B"/>
    <w:rsid w:val="00453026"/>
    <w:rsid w:val="004541EC"/>
    <w:rsid w:val="00455F10"/>
    <w:rsid w:val="00457F9A"/>
    <w:rsid w:val="004601FC"/>
    <w:rsid w:val="00460F92"/>
    <w:rsid w:val="00463AF1"/>
    <w:rsid w:val="004712AA"/>
    <w:rsid w:val="004743F9"/>
    <w:rsid w:val="00474F60"/>
    <w:rsid w:val="00475C6A"/>
    <w:rsid w:val="00476102"/>
    <w:rsid w:val="00476F8F"/>
    <w:rsid w:val="00485321"/>
    <w:rsid w:val="00485595"/>
    <w:rsid w:val="00490DE1"/>
    <w:rsid w:val="00496CB7"/>
    <w:rsid w:val="004976F7"/>
    <w:rsid w:val="004A6FBB"/>
    <w:rsid w:val="004B2A9A"/>
    <w:rsid w:val="004B3007"/>
    <w:rsid w:val="004B6DFE"/>
    <w:rsid w:val="004B782E"/>
    <w:rsid w:val="004C3C3B"/>
    <w:rsid w:val="004C47F0"/>
    <w:rsid w:val="004C4EC0"/>
    <w:rsid w:val="004C68AD"/>
    <w:rsid w:val="004D25D6"/>
    <w:rsid w:val="004D71A2"/>
    <w:rsid w:val="00512C54"/>
    <w:rsid w:val="005134B4"/>
    <w:rsid w:val="00513DDE"/>
    <w:rsid w:val="005227BB"/>
    <w:rsid w:val="005246D4"/>
    <w:rsid w:val="00524A7A"/>
    <w:rsid w:val="00535DAF"/>
    <w:rsid w:val="005508A7"/>
    <w:rsid w:val="00552EF1"/>
    <w:rsid w:val="005577FF"/>
    <w:rsid w:val="005630B2"/>
    <w:rsid w:val="00566AC6"/>
    <w:rsid w:val="005710AE"/>
    <w:rsid w:val="00571392"/>
    <w:rsid w:val="00571F0E"/>
    <w:rsid w:val="0057274E"/>
    <w:rsid w:val="00574004"/>
    <w:rsid w:val="00575461"/>
    <w:rsid w:val="00576445"/>
    <w:rsid w:val="00582A13"/>
    <w:rsid w:val="00583B9A"/>
    <w:rsid w:val="00586610"/>
    <w:rsid w:val="00591378"/>
    <w:rsid w:val="005976BB"/>
    <w:rsid w:val="00597A8C"/>
    <w:rsid w:val="005C0419"/>
    <w:rsid w:val="005C2839"/>
    <w:rsid w:val="005C289C"/>
    <w:rsid w:val="005C4A39"/>
    <w:rsid w:val="005D3714"/>
    <w:rsid w:val="005D4C29"/>
    <w:rsid w:val="005D6B47"/>
    <w:rsid w:val="005D6BC3"/>
    <w:rsid w:val="005E2555"/>
    <w:rsid w:val="005E36C1"/>
    <w:rsid w:val="005E44A6"/>
    <w:rsid w:val="005F5021"/>
    <w:rsid w:val="005F5043"/>
    <w:rsid w:val="00604A88"/>
    <w:rsid w:val="00605140"/>
    <w:rsid w:val="00607498"/>
    <w:rsid w:val="00612515"/>
    <w:rsid w:val="00614A0D"/>
    <w:rsid w:val="006154D6"/>
    <w:rsid w:val="0061655D"/>
    <w:rsid w:val="00617EB0"/>
    <w:rsid w:val="00620103"/>
    <w:rsid w:val="00620F80"/>
    <w:rsid w:val="006225C3"/>
    <w:rsid w:val="006254FB"/>
    <w:rsid w:val="00627C39"/>
    <w:rsid w:val="00637BDB"/>
    <w:rsid w:val="00646CE3"/>
    <w:rsid w:val="0065722C"/>
    <w:rsid w:val="006610E9"/>
    <w:rsid w:val="00661E60"/>
    <w:rsid w:val="00672681"/>
    <w:rsid w:val="00674B49"/>
    <w:rsid w:val="00680BCA"/>
    <w:rsid w:val="0068149A"/>
    <w:rsid w:val="00682FFA"/>
    <w:rsid w:val="0069009B"/>
    <w:rsid w:val="006908AB"/>
    <w:rsid w:val="006A7714"/>
    <w:rsid w:val="006B0D50"/>
    <w:rsid w:val="006B7F8B"/>
    <w:rsid w:val="006C0BE9"/>
    <w:rsid w:val="006C0DE7"/>
    <w:rsid w:val="006C1D26"/>
    <w:rsid w:val="006C2501"/>
    <w:rsid w:val="006C59A9"/>
    <w:rsid w:val="006C74C1"/>
    <w:rsid w:val="006D6BAD"/>
    <w:rsid w:val="006D704F"/>
    <w:rsid w:val="006D747F"/>
    <w:rsid w:val="006E03B6"/>
    <w:rsid w:val="006F187B"/>
    <w:rsid w:val="006F215D"/>
    <w:rsid w:val="006F2EC7"/>
    <w:rsid w:val="006F7A69"/>
    <w:rsid w:val="007013DB"/>
    <w:rsid w:val="007045E1"/>
    <w:rsid w:val="00707F39"/>
    <w:rsid w:val="00710E0C"/>
    <w:rsid w:val="00713A60"/>
    <w:rsid w:val="00716717"/>
    <w:rsid w:val="007248A0"/>
    <w:rsid w:val="00735E6D"/>
    <w:rsid w:val="00737071"/>
    <w:rsid w:val="0074151C"/>
    <w:rsid w:val="00743E7B"/>
    <w:rsid w:val="00744A9D"/>
    <w:rsid w:val="00745AC3"/>
    <w:rsid w:val="0074627F"/>
    <w:rsid w:val="00747EE6"/>
    <w:rsid w:val="00757C2D"/>
    <w:rsid w:val="00762FEA"/>
    <w:rsid w:val="007657A8"/>
    <w:rsid w:val="0077162B"/>
    <w:rsid w:val="00771BD8"/>
    <w:rsid w:val="00776AA7"/>
    <w:rsid w:val="0078319D"/>
    <w:rsid w:val="007833F1"/>
    <w:rsid w:val="00786C45"/>
    <w:rsid w:val="00790981"/>
    <w:rsid w:val="00791C7D"/>
    <w:rsid w:val="0079298D"/>
    <w:rsid w:val="007962CC"/>
    <w:rsid w:val="007A4936"/>
    <w:rsid w:val="007A727A"/>
    <w:rsid w:val="007B3F09"/>
    <w:rsid w:val="007B4849"/>
    <w:rsid w:val="007B7D0F"/>
    <w:rsid w:val="007C0819"/>
    <w:rsid w:val="007C0B1E"/>
    <w:rsid w:val="007C688E"/>
    <w:rsid w:val="007D2A85"/>
    <w:rsid w:val="007E3ED2"/>
    <w:rsid w:val="007E4617"/>
    <w:rsid w:val="007E599F"/>
    <w:rsid w:val="007E60ED"/>
    <w:rsid w:val="007E66D5"/>
    <w:rsid w:val="007E79AE"/>
    <w:rsid w:val="007F3738"/>
    <w:rsid w:val="007F5E71"/>
    <w:rsid w:val="007F6358"/>
    <w:rsid w:val="00810180"/>
    <w:rsid w:val="0081190C"/>
    <w:rsid w:val="00815582"/>
    <w:rsid w:val="00815A82"/>
    <w:rsid w:val="00816493"/>
    <w:rsid w:val="008167D2"/>
    <w:rsid w:val="00822D78"/>
    <w:rsid w:val="00826906"/>
    <w:rsid w:val="00827B25"/>
    <w:rsid w:val="00831066"/>
    <w:rsid w:val="00831B7B"/>
    <w:rsid w:val="0084014B"/>
    <w:rsid w:val="008460CF"/>
    <w:rsid w:val="0085291A"/>
    <w:rsid w:val="00854737"/>
    <w:rsid w:val="00854C81"/>
    <w:rsid w:val="00855AF6"/>
    <w:rsid w:val="008603A7"/>
    <w:rsid w:val="0086045F"/>
    <w:rsid w:val="008630A3"/>
    <w:rsid w:val="00866167"/>
    <w:rsid w:val="00874FC6"/>
    <w:rsid w:val="00875752"/>
    <w:rsid w:val="00882E0B"/>
    <w:rsid w:val="008A2EAA"/>
    <w:rsid w:val="008B09CB"/>
    <w:rsid w:val="008B2F01"/>
    <w:rsid w:val="008B4F75"/>
    <w:rsid w:val="008B7D00"/>
    <w:rsid w:val="008C70D9"/>
    <w:rsid w:val="008D0B73"/>
    <w:rsid w:val="008D11FB"/>
    <w:rsid w:val="008D21BC"/>
    <w:rsid w:val="008D2418"/>
    <w:rsid w:val="008E2D75"/>
    <w:rsid w:val="008F0BDA"/>
    <w:rsid w:val="00901B2A"/>
    <w:rsid w:val="00901E75"/>
    <w:rsid w:val="00903B73"/>
    <w:rsid w:val="00923318"/>
    <w:rsid w:val="0092474E"/>
    <w:rsid w:val="00931529"/>
    <w:rsid w:val="00935FD8"/>
    <w:rsid w:val="00936002"/>
    <w:rsid w:val="00937BE7"/>
    <w:rsid w:val="0094435F"/>
    <w:rsid w:val="0094442F"/>
    <w:rsid w:val="0094499B"/>
    <w:rsid w:val="0095156F"/>
    <w:rsid w:val="009553D1"/>
    <w:rsid w:val="009624F1"/>
    <w:rsid w:val="00971A42"/>
    <w:rsid w:val="009754F0"/>
    <w:rsid w:val="009758E8"/>
    <w:rsid w:val="00976335"/>
    <w:rsid w:val="009771FD"/>
    <w:rsid w:val="0097744D"/>
    <w:rsid w:val="0098620F"/>
    <w:rsid w:val="00990424"/>
    <w:rsid w:val="00992B78"/>
    <w:rsid w:val="009A4C68"/>
    <w:rsid w:val="009B071C"/>
    <w:rsid w:val="009B357A"/>
    <w:rsid w:val="009B4849"/>
    <w:rsid w:val="009B4EE9"/>
    <w:rsid w:val="009D24B7"/>
    <w:rsid w:val="009F00A6"/>
    <w:rsid w:val="00A0153E"/>
    <w:rsid w:val="00A03EA9"/>
    <w:rsid w:val="00A056C1"/>
    <w:rsid w:val="00A06F67"/>
    <w:rsid w:val="00A1023D"/>
    <w:rsid w:val="00A115DD"/>
    <w:rsid w:val="00A144D6"/>
    <w:rsid w:val="00A14D4F"/>
    <w:rsid w:val="00A20D89"/>
    <w:rsid w:val="00A2190C"/>
    <w:rsid w:val="00A37791"/>
    <w:rsid w:val="00A40077"/>
    <w:rsid w:val="00A402FE"/>
    <w:rsid w:val="00A501FD"/>
    <w:rsid w:val="00A56C9F"/>
    <w:rsid w:val="00A57802"/>
    <w:rsid w:val="00A61C39"/>
    <w:rsid w:val="00A665EA"/>
    <w:rsid w:val="00A7059D"/>
    <w:rsid w:val="00A70CA0"/>
    <w:rsid w:val="00A97AE9"/>
    <w:rsid w:val="00AA100F"/>
    <w:rsid w:val="00AA2D61"/>
    <w:rsid w:val="00AA4C17"/>
    <w:rsid w:val="00AA521B"/>
    <w:rsid w:val="00AA6F1B"/>
    <w:rsid w:val="00AB0562"/>
    <w:rsid w:val="00AB16D6"/>
    <w:rsid w:val="00AB1BB0"/>
    <w:rsid w:val="00AB760B"/>
    <w:rsid w:val="00AB7D91"/>
    <w:rsid w:val="00AC1A42"/>
    <w:rsid w:val="00AC3BAE"/>
    <w:rsid w:val="00AC45D2"/>
    <w:rsid w:val="00AD1CAE"/>
    <w:rsid w:val="00AD3EFD"/>
    <w:rsid w:val="00AD4357"/>
    <w:rsid w:val="00AD504A"/>
    <w:rsid w:val="00AE2F3B"/>
    <w:rsid w:val="00AE7155"/>
    <w:rsid w:val="00B0543D"/>
    <w:rsid w:val="00B06C50"/>
    <w:rsid w:val="00B159FB"/>
    <w:rsid w:val="00B3087D"/>
    <w:rsid w:val="00B341C0"/>
    <w:rsid w:val="00B3623E"/>
    <w:rsid w:val="00B36CF7"/>
    <w:rsid w:val="00B37AA3"/>
    <w:rsid w:val="00B42E79"/>
    <w:rsid w:val="00B478A3"/>
    <w:rsid w:val="00B47D56"/>
    <w:rsid w:val="00B54480"/>
    <w:rsid w:val="00B55476"/>
    <w:rsid w:val="00B55A0E"/>
    <w:rsid w:val="00B57433"/>
    <w:rsid w:val="00B60036"/>
    <w:rsid w:val="00B614BA"/>
    <w:rsid w:val="00B6214E"/>
    <w:rsid w:val="00B6270E"/>
    <w:rsid w:val="00B64023"/>
    <w:rsid w:val="00B64104"/>
    <w:rsid w:val="00B710B9"/>
    <w:rsid w:val="00B719C5"/>
    <w:rsid w:val="00B7305C"/>
    <w:rsid w:val="00B73964"/>
    <w:rsid w:val="00B74A96"/>
    <w:rsid w:val="00B74D11"/>
    <w:rsid w:val="00B82743"/>
    <w:rsid w:val="00B833A6"/>
    <w:rsid w:val="00B90E9C"/>
    <w:rsid w:val="00B91DC9"/>
    <w:rsid w:val="00B93F7A"/>
    <w:rsid w:val="00B9527D"/>
    <w:rsid w:val="00BA35D6"/>
    <w:rsid w:val="00BB22E4"/>
    <w:rsid w:val="00BB3183"/>
    <w:rsid w:val="00BB5D5B"/>
    <w:rsid w:val="00BB621F"/>
    <w:rsid w:val="00BB6730"/>
    <w:rsid w:val="00BC14FF"/>
    <w:rsid w:val="00BC338A"/>
    <w:rsid w:val="00BC7EA2"/>
    <w:rsid w:val="00BD6E9C"/>
    <w:rsid w:val="00BE10E6"/>
    <w:rsid w:val="00BF15C3"/>
    <w:rsid w:val="00C01176"/>
    <w:rsid w:val="00C01A64"/>
    <w:rsid w:val="00C07EB5"/>
    <w:rsid w:val="00C324BA"/>
    <w:rsid w:val="00C33697"/>
    <w:rsid w:val="00C3555E"/>
    <w:rsid w:val="00C376F1"/>
    <w:rsid w:val="00C47452"/>
    <w:rsid w:val="00C5571A"/>
    <w:rsid w:val="00C56618"/>
    <w:rsid w:val="00C60195"/>
    <w:rsid w:val="00C601E1"/>
    <w:rsid w:val="00C639CD"/>
    <w:rsid w:val="00C65629"/>
    <w:rsid w:val="00C66D57"/>
    <w:rsid w:val="00C7017D"/>
    <w:rsid w:val="00C71D02"/>
    <w:rsid w:val="00C72C8B"/>
    <w:rsid w:val="00C82863"/>
    <w:rsid w:val="00C83D72"/>
    <w:rsid w:val="00C83FB0"/>
    <w:rsid w:val="00C84B18"/>
    <w:rsid w:val="00C91383"/>
    <w:rsid w:val="00C92C1E"/>
    <w:rsid w:val="00C94FD3"/>
    <w:rsid w:val="00C962EC"/>
    <w:rsid w:val="00C978E4"/>
    <w:rsid w:val="00CA492A"/>
    <w:rsid w:val="00CA4B30"/>
    <w:rsid w:val="00CA6BA3"/>
    <w:rsid w:val="00CB24E4"/>
    <w:rsid w:val="00CB3873"/>
    <w:rsid w:val="00CB65C1"/>
    <w:rsid w:val="00CB7F59"/>
    <w:rsid w:val="00CE0A0D"/>
    <w:rsid w:val="00CE2460"/>
    <w:rsid w:val="00CE5CA5"/>
    <w:rsid w:val="00CF1EA3"/>
    <w:rsid w:val="00CF5076"/>
    <w:rsid w:val="00D033B6"/>
    <w:rsid w:val="00D2043B"/>
    <w:rsid w:val="00D23139"/>
    <w:rsid w:val="00D2390F"/>
    <w:rsid w:val="00D23E07"/>
    <w:rsid w:val="00D2473F"/>
    <w:rsid w:val="00D24F8E"/>
    <w:rsid w:val="00D30FA3"/>
    <w:rsid w:val="00D31266"/>
    <w:rsid w:val="00D33985"/>
    <w:rsid w:val="00D33EAE"/>
    <w:rsid w:val="00D3458F"/>
    <w:rsid w:val="00D36600"/>
    <w:rsid w:val="00D41570"/>
    <w:rsid w:val="00D434DB"/>
    <w:rsid w:val="00D51067"/>
    <w:rsid w:val="00D5132D"/>
    <w:rsid w:val="00D60AF0"/>
    <w:rsid w:val="00D62EA0"/>
    <w:rsid w:val="00D747EB"/>
    <w:rsid w:val="00D754B7"/>
    <w:rsid w:val="00D77D5B"/>
    <w:rsid w:val="00D77E05"/>
    <w:rsid w:val="00D80148"/>
    <w:rsid w:val="00D803FE"/>
    <w:rsid w:val="00D823E4"/>
    <w:rsid w:val="00D8246B"/>
    <w:rsid w:val="00D84FF9"/>
    <w:rsid w:val="00D97FC5"/>
    <w:rsid w:val="00DA17C8"/>
    <w:rsid w:val="00DA39E7"/>
    <w:rsid w:val="00DA68EC"/>
    <w:rsid w:val="00DA6C81"/>
    <w:rsid w:val="00DB326B"/>
    <w:rsid w:val="00DB72AB"/>
    <w:rsid w:val="00DC133D"/>
    <w:rsid w:val="00DD6570"/>
    <w:rsid w:val="00DE62B6"/>
    <w:rsid w:val="00DE6C6C"/>
    <w:rsid w:val="00DE7CBE"/>
    <w:rsid w:val="00DF4453"/>
    <w:rsid w:val="00E06928"/>
    <w:rsid w:val="00E1028F"/>
    <w:rsid w:val="00E114C5"/>
    <w:rsid w:val="00E2571F"/>
    <w:rsid w:val="00E3024F"/>
    <w:rsid w:val="00E31406"/>
    <w:rsid w:val="00E356C6"/>
    <w:rsid w:val="00E36F9F"/>
    <w:rsid w:val="00E4167F"/>
    <w:rsid w:val="00E44F22"/>
    <w:rsid w:val="00E464F9"/>
    <w:rsid w:val="00E50A38"/>
    <w:rsid w:val="00E50FF2"/>
    <w:rsid w:val="00E5436C"/>
    <w:rsid w:val="00E56E41"/>
    <w:rsid w:val="00E6012D"/>
    <w:rsid w:val="00E61AEE"/>
    <w:rsid w:val="00E63D01"/>
    <w:rsid w:val="00E65CF4"/>
    <w:rsid w:val="00E70821"/>
    <w:rsid w:val="00E71EC5"/>
    <w:rsid w:val="00E773E0"/>
    <w:rsid w:val="00E8121B"/>
    <w:rsid w:val="00E83E5E"/>
    <w:rsid w:val="00E845BF"/>
    <w:rsid w:val="00E857DE"/>
    <w:rsid w:val="00E922E6"/>
    <w:rsid w:val="00E92624"/>
    <w:rsid w:val="00E9268D"/>
    <w:rsid w:val="00E96424"/>
    <w:rsid w:val="00EA3AD6"/>
    <w:rsid w:val="00EA3CC6"/>
    <w:rsid w:val="00EA6D5D"/>
    <w:rsid w:val="00EB078F"/>
    <w:rsid w:val="00EB4264"/>
    <w:rsid w:val="00EB4812"/>
    <w:rsid w:val="00EB4EF5"/>
    <w:rsid w:val="00EB6F4F"/>
    <w:rsid w:val="00EC53FE"/>
    <w:rsid w:val="00ED4F43"/>
    <w:rsid w:val="00ED6CB9"/>
    <w:rsid w:val="00ED6FF1"/>
    <w:rsid w:val="00ED79AD"/>
    <w:rsid w:val="00EE63C4"/>
    <w:rsid w:val="00EE7E0D"/>
    <w:rsid w:val="00EF1B22"/>
    <w:rsid w:val="00EF45FE"/>
    <w:rsid w:val="00EF793E"/>
    <w:rsid w:val="00F03E1C"/>
    <w:rsid w:val="00F0717C"/>
    <w:rsid w:val="00F14713"/>
    <w:rsid w:val="00F17AB4"/>
    <w:rsid w:val="00F26A38"/>
    <w:rsid w:val="00F27F85"/>
    <w:rsid w:val="00F34707"/>
    <w:rsid w:val="00F40CCE"/>
    <w:rsid w:val="00F40CE9"/>
    <w:rsid w:val="00F42072"/>
    <w:rsid w:val="00F460EC"/>
    <w:rsid w:val="00F50B5B"/>
    <w:rsid w:val="00F5584B"/>
    <w:rsid w:val="00F56223"/>
    <w:rsid w:val="00F60A60"/>
    <w:rsid w:val="00F63433"/>
    <w:rsid w:val="00F65B5C"/>
    <w:rsid w:val="00F67A1E"/>
    <w:rsid w:val="00F70328"/>
    <w:rsid w:val="00F778C7"/>
    <w:rsid w:val="00F83D74"/>
    <w:rsid w:val="00F85B21"/>
    <w:rsid w:val="00F920BF"/>
    <w:rsid w:val="00F93B10"/>
    <w:rsid w:val="00F94C69"/>
    <w:rsid w:val="00F9521E"/>
    <w:rsid w:val="00FA1FFB"/>
    <w:rsid w:val="00FA46A0"/>
    <w:rsid w:val="00FA4F69"/>
    <w:rsid w:val="00FA746D"/>
    <w:rsid w:val="00FB0289"/>
    <w:rsid w:val="00FB6427"/>
    <w:rsid w:val="00FC27BB"/>
    <w:rsid w:val="00FD204E"/>
    <w:rsid w:val="00FD3767"/>
    <w:rsid w:val="00FD6858"/>
    <w:rsid w:val="00FD7C41"/>
    <w:rsid w:val="00FE6078"/>
    <w:rsid w:val="00FF0F24"/>
    <w:rsid w:val="00FF3500"/>
    <w:rsid w:val="00FF3D53"/>
    <w:rsid w:val="00FF4A31"/>
    <w:rsid w:val="00FF5CCD"/>
    <w:rsid w:val="00FF5E94"/>
    <w:rsid w:val="00FF62F8"/>
    <w:rsid w:val="00FF7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1A7AE6D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260" w:lineRule="exact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94C69"/>
    <w:pPr>
      <w:spacing w:before="200" w:line="300" w:lineRule="exact"/>
    </w:pPr>
    <w:rPr>
      <w:rFonts w:ascii="Verdana" w:hAnsi="Verdana" w:cs="Arial"/>
      <w:color w:val="5A5A5A"/>
      <w:sz w:val="24"/>
      <w:szCs w:val="24"/>
      <w:lang w:val="en-GB"/>
    </w:rPr>
  </w:style>
  <w:style w:type="paragraph" w:styleId="Heading1">
    <w:name w:val="heading 1"/>
    <w:aliases w:val="(I,II,III),h1,Level 1 Topic Heading,H1,h11,Level 1 Topic Heading1,H11,h12,Level 1 Topic Heading2,H12,h13,Level 1 Topic Heading3,H13,h14,Level 1 Topic Heading4,H14,h15,Level 1 Topic Heading5,H15,h16,Level 1 Topic Heading6,H16,h17,Part,ghost,g"/>
    <w:basedOn w:val="Normal"/>
    <w:next w:val="Normal"/>
    <w:link w:val="Heading1Char"/>
    <w:autoRedefine/>
    <w:qFormat/>
    <w:rsid w:val="00DB326B"/>
    <w:pPr>
      <w:keepNext/>
      <w:spacing w:before="480" w:after="120" w:line="320" w:lineRule="atLeast"/>
      <w:outlineLvl w:val="0"/>
    </w:pPr>
    <w:rPr>
      <w:bCs/>
      <w:color w:val="7030A0"/>
      <w:kern w:val="28"/>
      <w:sz w:val="32"/>
      <w:szCs w:val="32"/>
    </w:rPr>
  </w:style>
  <w:style w:type="paragraph" w:styleId="Heading2">
    <w:name w:val="heading 2"/>
    <w:aliases w:val="Heading 2 Char2,Heading 2 Char1 Char,Heading 2 Char Char Char,Heading 2 Char Char1,H2,h2,A.B.C.,l2,heading 2,h21,Chapter Title,headline"/>
    <w:basedOn w:val="Normal"/>
    <w:next w:val="Normal"/>
    <w:autoRedefine/>
    <w:qFormat/>
    <w:rsid w:val="000D3BFB"/>
    <w:pPr>
      <w:keepNext/>
      <w:widowControl w:val="0"/>
      <w:numPr>
        <w:ilvl w:val="1"/>
        <w:numId w:val="1"/>
      </w:numPr>
      <w:tabs>
        <w:tab w:val="left" w:pos="461"/>
      </w:tabs>
      <w:spacing w:before="320" w:after="120" w:line="320" w:lineRule="atLeast"/>
      <w:ind w:left="180" w:firstLine="0"/>
      <w:outlineLvl w:val="1"/>
    </w:pPr>
    <w:rPr>
      <w:bCs/>
      <w:sz w:val="28"/>
    </w:rPr>
  </w:style>
  <w:style w:type="paragraph" w:styleId="Heading3">
    <w:name w:val="heading 3"/>
    <w:aliases w:val="Heading 3 Char,h3,h31,H3,Section"/>
    <w:basedOn w:val="Normal"/>
    <w:next w:val="Normal"/>
    <w:autoRedefine/>
    <w:qFormat/>
    <w:rsid w:val="00D62EA0"/>
    <w:pPr>
      <w:keepNext/>
      <w:widowControl w:val="0"/>
      <w:numPr>
        <w:ilvl w:val="2"/>
        <w:numId w:val="1"/>
      </w:numPr>
      <w:tabs>
        <w:tab w:val="left" w:pos="648"/>
      </w:tabs>
      <w:spacing w:before="280" w:after="120" w:line="280" w:lineRule="atLeast"/>
      <w:outlineLvl w:val="2"/>
    </w:pPr>
  </w:style>
  <w:style w:type="paragraph" w:styleId="Heading4">
    <w:name w:val="heading 4"/>
    <w:basedOn w:val="Normal"/>
    <w:next w:val="Normal"/>
    <w:autoRedefine/>
    <w:rsid w:val="00F94C69"/>
    <w:pPr>
      <w:keepNext/>
      <w:numPr>
        <w:ilvl w:val="3"/>
        <w:numId w:val="9"/>
      </w:numPr>
      <w:tabs>
        <w:tab w:val="left" w:pos="835"/>
        <w:tab w:val="left" w:pos="990"/>
      </w:tabs>
      <w:spacing w:before="240" w:after="120" w:line="240" w:lineRule="atLeast"/>
      <w:outlineLvl w:val="3"/>
    </w:pPr>
    <w:rPr>
      <w:bCs/>
    </w:rPr>
  </w:style>
  <w:style w:type="paragraph" w:styleId="Heading5">
    <w:name w:val="heading 5"/>
    <w:basedOn w:val="Heading4"/>
    <w:next w:val="Normal"/>
    <w:autoRedefine/>
    <w:rsid w:val="00F94C69"/>
    <w:pPr>
      <w:numPr>
        <w:ilvl w:val="6"/>
      </w:numPr>
      <w:tabs>
        <w:tab w:val="left" w:pos="1350"/>
        <w:tab w:val="left" w:pos="1620"/>
      </w:tabs>
      <w:outlineLvl w:val="4"/>
    </w:pPr>
  </w:style>
  <w:style w:type="paragraph" w:styleId="Heading6">
    <w:name w:val="heading 6"/>
    <w:aliases w:val="Heading,Appendix 1,h6,h61"/>
    <w:basedOn w:val="Heading2"/>
    <w:next w:val="Normal"/>
    <w:autoRedefine/>
    <w:rsid w:val="00F94C69"/>
    <w:pPr>
      <w:pageBreakBefore/>
      <w:numPr>
        <w:ilvl w:val="5"/>
      </w:numPr>
      <w:tabs>
        <w:tab w:val="left" w:pos="504"/>
      </w:tabs>
      <w:spacing w:before="0"/>
      <w:outlineLvl w:val="5"/>
    </w:pPr>
  </w:style>
  <w:style w:type="paragraph" w:styleId="Heading7">
    <w:name w:val="heading 7"/>
    <w:aliases w:val="Appendix2,h7,h71"/>
    <w:basedOn w:val="Heading2"/>
    <w:next w:val="Normal"/>
    <w:rsid w:val="00F94C69"/>
    <w:pPr>
      <w:numPr>
        <w:ilvl w:val="6"/>
      </w:numPr>
      <w:tabs>
        <w:tab w:val="clear" w:pos="461"/>
        <w:tab w:val="left" w:pos="504"/>
        <w:tab w:val="left" w:pos="576"/>
      </w:tabs>
      <w:spacing w:before="180"/>
      <w:outlineLvl w:val="6"/>
    </w:pPr>
  </w:style>
  <w:style w:type="paragraph" w:styleId="Heading8">
    <w:name w:val="heading 8"/>
    <w:aliases w:val="Appendix 3"/>
    <w:basedOn w:val="Heading7"/>
    <w:next w:val="Normal"/>
    <w:rsid w:val="00F94C69"/>
    <w:pPr>
      <w:numPr>
        <w:ilvl w:val="7"/>
      </w:numPr>
      <w:tabs>
        <w:tab w:val="clear" w:pos="504"/>
        <w:tab w:val="clear" w:pos="576"/>
        <w:tab w:val="left" w:pos="691"/>
        <w:tab w:val="left" w:pos="993"/>
      </w:tabs>
      <w:outlineLvl w:val="7"/>
    </w:pPr>
  </w:style>
  <w:style w:type="paragraph" w:styleId="Heading9">
    <w:name w:val="heading 9"/>
    <w:aliases w:val="Appendix 4,h9,h91"/>
    <w:basedOn w:val="Heading8"/>
    <w:next w:val="Normal"/>
    <w:rsid w:val="00F94C69"/>
    <w:pPr>
      <w:numPr>
        <w:ilvl w:val="8"/>
      </w:numPr>
      <w:tabs>
        <w:tab w:val="clear" w:pos="691"/>
        <w:tab w:val="clear" w:pos="993"/>
        <w:tab w:val="left" w:pos="864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rsid w:val="00F94C69"/>
    <w:pPr>
      <w:tabs>
        <w:tab w:val="left" w:pos="180"/>
        <w:tab w:val="right" w:leader="dot" w:pos="9360"/>
      </w:tabs>
      <w:contextualSpacing/>
    </w:pPr>
    <w:rPr>
      <w:noProof/>
    </w:rPr>
  </w:style>
  <w:style w:type="paragraph" w:styleId="TOC2">
    <w:name w:val="toc 2"/>
    <w:basedOn w:val="Normal"/>
    <w:next w:val="Normal"/>
    <w:autoRedefine/>
    <w:uiPriority w:val="39"/>
    <w:rsid w:val="00F94C69"/>
    <w:pPr>
      <w:tabs>
        <w:tab w:val="left" w:pos="360"/>
        <w:tab w:val="right" w:leader="dot" w:pos="9360"/>
      </w:tabs>
      <w:contextualSpacing/>
    </w:pPr>
    <w:rPr>
      <w:noProof/>
    </w:rPr>
  </w:style>
  <w:style w:type="paragraph" w:styleId="TOC3">
    <w:name w:val="toc 3"/>
    <w:basedOn w:val="Normal"/>
    <w:next w:val="Normal"/>
    <w:autoRedefine/>
    <w:uiPriority w:val="39"/>
    <w:rsid w:val="00F94C69"/>
    <w:pPr>
      <w:tabs>
        <w:tab w:val="left" w:pos="630"/>
        <w:tab w:val="right" w:leader="dot" w:pos="9360"/>
      </w:tabs>
      <w:contextualSpacing/>
    </w:pPr>
    <w:rPr>
      <w:noProof/>
    </w:rPr>
  </w:style>
  <w:style w:type="paragraph" w:styleId="TOC4">
    <w:name w:val="toc 4"/>
    <w:basedOn w:val="Normal"/>
    <w:next w:val="Normal"/>
    <w:autoRedefine/>
    <w:semiHidden/>
    <w:rsid w:val="00F94C69"/>
    <w:pPr>
      <w:tabs>
        <w:tab w:val="left" w:pos="1170"/>
        <w:tab w:val="left" w:pos="1200"/>
        <w:tab w:val="decimal" w:pos="1260"/>
        <w:tab w:val="left" w:pos="1530"/>
        <w:tab w:val="right" w:leader="dot" w:pos="9360"/>
      </w:tabs>
      <w:contextualSpacing/>
    </w:pPr>
    <w:rPr>
      <w:noProof/>
    </w:rPr>
  </w:style>
  <w:style w:type="paragraph" w:styleId="TOC5">
    <w:name w:val="toc 5"/>
    <w:basedOn w:val="Normal"/>
    <w:next w:val="Normal"/>
    <w:autoRedefine/>
    <w:semiHidden/>
    <w:rsid w:val="00F94C69"/>
    <w:pPr>
      <w:tabs>
        <w:tab w:val="left" w:pos="1350"/>
        <w:tab w:val="right" w:leader="dot" w:pos="9360"/>
      </w:tabs>
      <w:contextualSpacing/>
    </w:pPr>
    <w:rPr>
      <w:noProof/>
    </w:rPr>
  </w:style>
  <w:style w:type="paragraph" w:styleId="TOC6">
    <w:name w:val="toc 6"/>
    <w:basedOn w:val="Normal"/>
    <w:next w:val="Normal"/>
    <w:autoRedefine/>
    <w:semiHidden/>
    <w:rsid w:val="00F94C69"/>
    <w:pPr>
      <w:tabs>
        <w:tab w:val="left" w:pos="450"/>
        <w:tab w:val="right" w:leader="dot" w:pos="9360"/>
      </w:tabs>
      <w:contextualSpacing/>
    </w:pPr>
    <w:rPr>
      <w:noProof/>
    </w:rPr>
  </w:style>
  <w:style w:type="paragraph" w:styleId="TOC7">
    <w:name w:val="toc 7"/>
    <w:basedOn w:val="Normal"/>
    <w:next w:val="Normal"/>
    <w:semiHidden/>
    <w:rsid w:val="00F94C69"/>
    <w:pPr>
      <w:ind w:left="1200"/>
    </w:pPr>
    <w:rPr>
      <w:sz w:val="18"/>
      <w:szCs w:val="18"/>
    </w:rPr>
  </w:style>
  <w:style w:type="paragraph" w:styleId="TOC8">
    <w:name w:val="toc 8"/>
    <w:basedOn w:val="Normal"/>
    <w:next w:val="Normal"/>
    <w:semiHidden/>
    <w:rsid w:val="00F94C69"/>
    <w:pPr>
      <w:ind w:left="1400"/>
    </w:pPr>
    <w:rPr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F94C69"/>
    <w:pPr>
      <w:ind w:left="1920"/>
    </w:pPr>
    <w:rPr>
      <w:sz w:val="18"/>
      <w:szCs w:val="18"/>
    </w:rPr>
  </w:style>
  <w:style w:type="paragraph" w:styleId="Footer">
    <w:name w:val="footer"/>
    <w:aliases w:val="Footer Char"/>
    <w:basedOn w:val="Normal"/>
    <w:link w:val="FooterChar1"/>
    <w:autoRedefine/>
    <w:uiPriority w:val="99"/>
    <w:rsid w:val="00F94C69"/>
    <w:pPr>
      <w:framePr w:wrap="notBeside" w:vAnchor="text" w:hAnchor="text" w:y="1"/>
      <w:tabs>
        <w:tab w:val="center" w:pos="4500"/>
        <w:tab w:val="right" w:pos="9360"/>
        <w:tab w:val="left" w:pos="11520"/>
      </w:tabs>
      <w:spacing w:before="40" w:after="40"/>
    </w:pPr>
    <w:rPr>
      <w:sz w:val="16"/>
      <w:szCs w:val="16"/>
      <w:lang w:val="fr-FR"/>
    </w:rPr>
  </w:style>
  <w:style w:type="paragraph" w:styleId="Header">
    <w:name w:val="header"/>
    <w:basedOn w:val="Normal"/>
    <w:link w:val="HeaderChar"/>
    <w:autoRedefine/>
    <w:uiPriority w:val="99"/>
    <w:rsid w:val="00F94C69"/>
    <w:pPr>
      <w:tabs>
        <w:tab w:val="left" w:pos="3751"/>
      </w:tabs>
      <w:spacing w:before="40" w:after="40"/>
      <w:jc w:val="right"/>
    </w:pPr>
    <w:rPr>
      <w:rFonts w:cs="Helvetica"/>
      <w:color w:val="000000"/>
      <w:sz w:val="16"/>
      <w:szCs w:val="16"/>
    </w:rPr>
  </w:style>
  <w:style w:type="paragraph" w:styleId="Title">
    <w:name w:val="Title"/>
    <w:basedOn w:val="Body"/>
    <w:autoRedefine/>
    <w:qFormat/>
    <w:rsid w:val="009624F1"/>
    <w:pPr>
      <w:tabs>
        <w:tab w:val="left" w:pos="1728"/>
        <w:tab w:val="left" w:pos="7118"/>
      </w:tabs>
      <w:spacing w:before="120" w:after="120"/>
      <w:jc w:val="center"/>
    </w:pPr>
    <w:rPr>
      <w:bCs/>
      <w:color w:val="0095D6"/>
      <w:sz w:val="36"/>
      <w:szCs w:val="48"/>
      <w:lang w:val="fr-FR"/>
    </w:rPr>
  </w:style>
  <w:style w:type="paragraph" w:customStyle="1" w:styleId="Titlesub">
    <w:name w:val="Title sub"/>
    <w:basedOn w:val="Title"/>
    <w:rsid w:val="00F94C69"/>
    <w:pPr>
      <w:spacing w:before="480" w:after="2640"/>
    </w:pPr>
    <w:rPr>
      <w:szCs w:val="36"/>
    </w:rPr>
  </w:style>
  <w:style w:type="paragraph" w:customStyle="1" w:styleId="Titlesub-sub">
    <w:name w:val="Title sub-sub"/>
    <w:basedOn w:val="Titlesub"/>
    <w:link w:val="Titlesub-subChar"/>
    <w:autoRedefine/>
    <w:rsid w:val="00F94C69"/>
    <w:pPr>
      <w:spacing w:before="120" w:after="0"/>
    </w:pPr>
    <w:rPr>
      <w:b/>
      <w:bCs w:val="0"/>
      <w:sz w:val="24"/>
      <w:szCs w:val="24"/>
    </w:rPr>
  </w:style>
  <w:style w:type="character" w:styleId="CommentReference">
    <w:name w:val="annotation reference"/>
    <w:basedOn w:val="DefaultParagraphFont"/>
    <w:semiHidden/>
    <w:rsid w:val="00F94C69"/>
    <w:rPr>
      <w:sz w:val="16"/>
      <w:szCs w:val="16"/>
    </w:rPr>
  </w:style>
  <w:style w:type="paragraph" w:customStyle="1" w:styleId="2Bullet">
    <w:name w:val="2 Bullet"/>
    <w:basedOn w:val="Normal"/>
    <w:rsid w:val="00F94C69"/>
    <w:pPr>
      <w:numPr>
        <w:numId w:val="6"/>
      </w:numPr>
      <w:tabs>
        <w:tab w:val="left" w:pos="567"/>
      </w:tabs>
    </w:pPr>
  </w:style>
  <w:style w:type="paragraph" w:customStyle="1" w:styleId="Heading1newslide">
    <w:name w:val="Heading 1 new slide"/>
    <w:basedOn w:val="Normal"/>
    <w:next w:val="Normal"/>
    <w:autoRedefine/>
    <w:rsid w:val="00F94C69"/>
    <w:pPr>
      <w:keepNext/>
      <w:pageBreakBefore/>
      <w:spacing w:after="240"/>
      <w:outlineLvl w:val="0"/>
    </w:pPr>
    <w:rPr>
      <w:b/>
      <w:bCs/>
      <w:kern w:val="28"/>
      <w:sz w:val="28"/>
      <w:szCs w:val="28"/>
    </w:rPr>
  </w:style>
  <w:style w:type="paragraph" w:customStyle="1" w:styleId="3Bullet">
    <w:name w:val="3 Bullet"/>
    <w:basedOn w:val="Normal"/>
    <w:autoRedefine/>
    <w:rsid w:val="00F94C69"/>
    <w:pPr>
      <w:numPr>
        <w:numId w:val="7"/>
      </w:numPr>
      <w:tabs>
        <w:tab w:val="clear" w:pos="2574"/>
        <w:tab w:val="left" w:pos="851"/>
        <w:tab w:val="num" w:pos="1350"/>
      </w:tabs>
    </w:pPr>
  </w:style>
  <w:style w:type="paragraph" w:customStyle="1" w:styleId="PictureTitle">
    <w:name w:val="Picture Title"/>
    <w:basedOn w:val="Normal"/>
    <w:next w:val="Normal"/>
    <w:autoRedefine/>
    <w:qFormat/>
    <w:rsid w:val="00F94C69"/>
    <w:pPr>
      <w:keepLines/>
      <w:spacing w:after="240"/>
      <w:jc w:val="center"/>
    </w:pPr>
    <w:rPr>
      <w:i/>
      <w:iCs/>
      <w:kern w:val="28"/>
      <w:szCs w:val="20"/>
    </w:rPr>
  </w:style>
  <w:style w:type="paragraph" w:customStyle="1" w:styleId="Normalbold">
    <w:name w:val="Normal bold"/>
    <w:basedOn w:val="Normal"/>
    <w:autoRedefine/>
    <w:rsid w:val="00F94C69"/>
    <w:rPr>
      <w:b/>
      <w:bCs/>
    </w:rPr>
  </w:style>
  <w:style w:type="paragraph" w:styleId="CommentText">
    <w:name w:val="annotation text"/>
    <w:basedOn w:val="Normal"/>
    <w:link w:val="CommentTextChar"/>
    <w:semiHidden/>
    <w:rsid w:val="00F94C69"/>
    <w:rPr>
      <w:szCs w:val="20"/>
    </w:rPr>
  </w:style>
  <w:style w:type="paragraph" w:customStyle="1" w:styleId="Footnote">
    <w:name w:val="Footnote"/>
    <w:basedOn w:val="Footer"/>
    <w:rsid w:val="00F94C69"/>
    <w:pPr>
      <w:framePr w:wrap="notBeside"/>
    </w:pPr>
  </w:style>
  <w:style w:type="character" w:styleId="Hyperlink">
    <w:name w:val="Hyperlink"/>
    <w:basedOn w:val="DefaultParagraphFont"/>
    <w:uiPriority w:val="99"/>
    <w:qFormat/>
    <w:rsid w:val="00F94C69"/>
    <w:rPr>
      <w:rFonts w:ascii="Arial" w:hAnsi="Arial"/>
      <w:color w:val="0000FF"/>
      <w:u w:val="single"/>
    </w:rPr>
  </w:style>
  <w:style w:type="character" w:customStyle="1" w:styleId="Heading5Char">
    <w:name w:val="Heading 5 Char"/>
    <w:basedOn w:val="DefaultParagraphFont"/>
    <w:rsid w:val="00F94C69"/>
    <w:rPr>
      <w:rFonts w:ascii="Arial" w:hAnsi="Arial"/>
      <w:b/>
      <w:bCs/>
      <w:noProof w:val="0"/>
      <w:sz w:val="24"/>
      <w:szCs w:val="24"/>
      <w:lang w:val="en-US" w:eastAsia="en-US" w:bidi="ar-SA"/>
    </w:rPr>
  </w:style>
  <w:style w:type="paragraph" w:customStyle="1" w:styleId="1Bullet">
    <w:name w:val="1 Bullet"/>
    <w:basedOn w:val="Normal"/>
    <w:autoRedefine/>
    <w:rsid w:val="00F94C69"/>
    <w:pPr>
      <w:numPr>
        <w:numId w:val="5"/>
      </w:numPr>
      <w:tabs>
        <w:tab w:val="clear" w:pos="360"/>
        <w:tab w:val="left" w:pos="284"/>
      </w:tabs>
    </w:pPr>
  </w:style>
  <w:style w:type="paragraph" w:customStyle="1" w:styleId="TableofContents">
    <w:name w:val="Table of Contents"/>
    <w:basedOn w:val="Normal"/>
    <w:rsid w:val="00F94C69"/>
    <w:pPr>
      <w:spacing w:after="240"/>
    </w:pPr>
    <w:rPr>
      <w:b/>
      <w:bCs/>
      <w:sz w:val="28"/>
      <w:szCs w:val="28"/>
    </w:rPr>
  </w:style>
  <w:style w:type="character" w:styleId="FootnoteReference">
    <w:name w:val="footnote reference"/>
    <w:basedOn w:val="DefaultParagraphFont"/>
    <w:semiHidden/>
    <w:rsid w:val="00F94C69"/>
    <w:rPr>
      <w:vertAlign w:val="superscript"/>
    </w:rPr>
  </w:style>
  <w:style w:type="character" w:customStyle="1" w:styleId="Heading2Char">
    <w:name w:val="Heading 2 Char"/>
    <w:basedOn w:val="DefaultParagraphFont"/>
    <w:rsid w:val="00F94C69"/>
    <w:rPr>
      <w:rFonts w:ascii="Arial" w:hAnsi="Arial"/>
      <w:b/>
      <w:bCs/>
      <w:noProof w:val="0"/>
      <w:color w:val="000000"/>
      <w:sz w:val="24"/>
      <w:szCs w:val="24"/>
      <w:lang w:val="en-US" w:eastAsia="en-US" w:bidi="ar-SA"/>
    </w:rPr>
  </w:style>
  <w:style w:type="paragraph" w:customStyle="1" w:styleId="Style1">
    <w:name w:val="Style1"/>
    <w:basedOn w:val="Normal"/>
    <w:rsid w:val="00F94C69"/>
    <w:pPr>
      <w:spacing w:line="120" w:lineRule="exact"/>
    </w:pPr>
    <w:rPr>
      <w:szCs w:val="20"/>
      <w:lang w:val="en-US"/>
    </w:rPr>
  </w:style>
  <w:style w:type="paragraph" w:customStyle="1" w:styleId="Code">
    <w:name w:val="Code"/>
    <w:basedOn w:val="Normal"/>
    <w:rsid w:val="00F94C69"/>
    <w:pPr>
      <w:tabs>
        <w:tab w:val="left" w:pos="6885"/>
      </w:tabs>
    </w:pPr>
    <w:rPr>
      <w:rFonts w:ascii="Courier New" w:hAnsi="Courier New"/>
    </w:rPr>
  </w:style>
  <w:style w:type="paragraph" w:customStyle="1" w:styleId="Author">
    <w:name w:val="Author"/>
    <w:basedOn w:val="Titlesub-sub"/>
    <w:next w:val="Titlesub-sub"/>
    <w:autoRedefine/>
    <w:rsid w:val="00F94C69"/>
    <w:pPr>
      <w:spacing w:after="840"/>
    </w:pPr>
    <w:rPr>
      <w:b w:val="0"/>
      <w:sz w:val="28"/>
      <w:lang w:val="en-US"/>
    </w:rPr>
  </w:style>
  <w:style w:type="paragraph" w:customStyle="1" w:styleId="Heading2nopagebreak">
    <w:name w:val="Heading 2 no page break"/>
    <w:basedOn w:val="Heading2"/>
    <w:rsid w:val="00F94C69"/>
  </w:style>
  <w:style w:type="character" w:styleId="PageNumber">
    <w:name w:val="page number"/>
    <w:basedOn w:val="DefaultParagraphFont"/>
    <w:rsid w:val="00F94C69"/>
  </w:style>
  <w:style w:type="character" w:customStyle="1" w:styleId="FooterChar1">
    <w:name w:val="Footer Char1"/>
    <w:aliases w:val="Footer Char Char"/>
    <w:basedOn w:val="DefaultParagraphFont"/>
    <w:link w:val="Footer"/>
    <w:uiPriority w:val="99"/>
    <w:rsid w:val="00F94C69"/>
    <w:rPr>
      <w:rFonts w:ascii="Verdana" w:hAnsi="Verdana" w:cs="Arial"/>
      <w:color w:val="5A5A5A"/>
      <w:sz w:val="16"/>
      <w:szCs w:val="16"/>
      <w:lang w:val="fr-FR"/>
    </w:rPr>
  </w:style>
  <w:style w:type="paragraph" w:customStyle="1" w:styleId="Footer-bordered">
    <w:name w:val="Footer - bordered"/>
    <w:basedOn w:val="Footer"/>
    <w:rsid w:val="00F94C69"/>
    <w:pPr>
      <w:framePr w:wrap="notBeside"/>
      <w:pBdr>
        <w:top w:val="single" w:sz="6" w:space="1" w:color="auto"/>
      </w:pBdr>
    </w:pPr>
  </w:style>
  <w:style w:type="paragraph" w:customStyle="1" w:styleId="Header-bordered">
    <w:name w:val="Header - bordered"/>
    <w:basedOn w:val="Header"/>
    <w:rsid w:val="00F94C69"/>
    <w:pPr>
      <w:pBdr>
        <w:top w:val="single" w:sz="6" w:space="1" w:color="auto"/>
        <w:bottom w:val="single" w:sz="6" w:space="1" w:color="auto"/>
      </w:pBdr>
    </w:pPr>
  </w:style>
  <w:style w:type="paragraph" w:styleId="BodyText">
    <w:name w:val="Body Text"/>
    <w:basedOn w:val="Normal"/>
    <w:link w:val="BodyTextChar"/>
    <w:rsid w:val="00F94C69"/>
    <w:pPr>
      <w:keepLines/>
      <w:spacing w:after="120" w:line="240" w:lineRule="atLeast"/>
      <w:ind w:left="720"/>
    </w:pPr>
    <w:rPr>
      <w:rFonts w:cs="Times New Roman"/>
      <w:szCs w:val="20"/>
      <w:lang w:val="en-US"/>
    </w:rPr>
  </w:style>
  <w:style w:type="paragraph" w:customStyle="1" w:styleId="InfoBlue">
    <w:name w:val="InfoBlue"/>
    <w:basedOn w:val="Normal"/>
    <w:next w:val="BodyText"/>
    <w:link w:val="InfoBlueChar"/>
    <w:rsid w:val="00F94C69"/>
    <w:pPr>
      <w:spacing w:after="120" w:line="240" w:lineRule="atLeast"/>
      <w:ind w:left="720"/>
    </w:pPr>
    <w:rPr>
      <w:rFonts w:ascii="Times New Roman" w:hAnsi="Times New Roman" w:cs="Times New Roman"/>
      <w:i/>
      <w:color w:val="0000FF"/>
      <w:szCs w:val="20"/>
      <w:lang w:val="en-US"/>
    </w:rPr>
  </w:style>
  <w:style w:type="table" w:styleId="TableGrid">
    <w:name w:val="Table Grid"/>
    <w:basedOn w:val="TableNormal"/>
    <w:rsid w:val="00F94C69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rsid w:val="00F94C69"/>
    <w:pPr>
      <w:spacing w:before="100" w:beforeAutospacing="1" w:after="100" w:afterAutospacing="1"/>
    </w:pPr>
    <w:rPr>
      <w:rFonts w:ascii="Times New Roman" w:hAnsi="Times New Roman" w:cs="Times New Roman"/>
      <w:lang w:val="en-US"/>
    </w:rPr>
  </w:style>
  <w:style w:type="paragraph" w:styleId="MessageHeader">
    <w:name w:val="Message Header"/>
    <w:basedOn w:val="BodyText"/>
    <w:rsid w:val="00F94C69"/>
    <w:pPr>
      <w:spacing w:after="40" w:line="140" w:lineRule="atLeast"/>
      <w:ind w:left="360"/>
    </w:pPr>
    <w:rPr>
      <w:rFonts w:ascii="Garamond" w:hAnsi="Garamond"/>
      <w:spacing w:val="-5"/>
    </w:rPr>
  </w:style>
  <w:style w:type="paragraph" w:customStyle="1" w:styleId="MessageHeaderFirst">
    <w:name w:val="Message Header First"/>
    <w:basedOn w:val="MessageHeader"/>
    <w:next w:val="MessageHeader"/>
    <w:rsid w:val="00F94C69"/>
  </w:style>
  <w:style w:type="paragraph" w:customStyle="1" w:styleId="MessageHeaderLabel">
    <w:name w:val="Message Header Label"/>
    <w:basedOn w:val="MessageHeader"/>
    <w:next w:val="MessageHeader"/>
    <w:rsid w:val="00F94C69"/>
    <w:pPr>
      <w:spacing w:before="40" w:after="0"/>
      <w:ind w:left="0"/>
    </w:pPr>
    <w:rPr>
      <w:caps/>
      <w:spacing w:val="6"/>
      <w:position w:val="6"/>
      <w:sz w:val="14"/>
    </w:rPr>
  </w:style>
  <w:style w:type="character" w:styleId="Emphasis">
    <w:name w:val="Emphasis"/>
    <w:qFormat/>
    <w:rsid w:val="00F94C69"/>
    <w:rPr>
      <w:caps/>
      <w:spacing w:val="10"/>
      <w:sz w:val="16"/>
    </w:rPr>
  </w:style>
  <w:style w:type="paragraph" w:customStyle="1" w:styleId="MessageHeaderLast">
    <w:name w:val="Message Header Last"/>
    <w:basedOn w:val="MessageHeader"/>
    <w:next w:val="BodyText"/>
    <w:rsid w:val="00F94C69"/>
    <w:pPr>
      <w:pBdr>
        <w:top w:val="double" w:sz="6" w:space="18" w:color="auto"/>
        <w:bottom w:val="double" w:sz="6" w:space="18" w:color="auto"/>
        <w:between w:val="single" w:sz="6" w:space="18" w:color="auto"/>
      </w:pBdr>
      <w:tabs>
        <w:tab w:val="left" w:pos="1267"/>
        <w:tab w:val="left" w:pos="2938"/>
        <w:tab w:val="left" w:pos="5040"/>
        <w:tab w:val="right" w:pos="8640"/>
      </w:tabs>
      <w:spacing w:before="13"/>
      <w:ind w:left="0"/>
    </w:pPr>
  </w:style>
  <w:style w:type="paragraph" w:customStyle="1" w:styleId="Style2">
    <w:name w:val="Style2"/>
    <w:basedOn w:val="Normal"/>
    <w:rsid w:val="00F94C69"/>
    <w:pPr>
      <w:spacing w:line="120" w:lineRule="exact"/>
    </w:pPr>
    <w:rPr>
      <w:szCs w:val="20"/>
      <w:lang w:val="en-US"/>
    </w:rPr>
  </w:style>
  <w:style w:type="paragraph" w:styleId="CommentSubject">
    <w:name w:val="annotation subject"/>
    <w:basedOn w:val="CommentText"/>
    <w:next w:val="CommentText"/>
    <w:semiHidden/>
    <w:rsid w:val="00F94C69"/>
    <w:rPr>
      <w:b/>
      <w:bCs/>
    </w:rPr>
  </w:style>
  <w:style w:type="paragraph" w:styleId="BalloonText">
    <w:name w:val="Balloon Text"/>
    <w:basedOn w:val="Normal"/>
    <w:semiHidden/>
    <w:rsid w:val="00F94C6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F94C69"/>
    <w:pPr>
      <w:jc w:val="center"/>
    </w:pPr>
    <w:rPr>
      <w:bCs/>
      <w:i/>
      <w:sz w:val="16"/>
      <w:szCs w:val="20"/>
    </w:rPr>
  </w:style>
  <w:style w:type="character" w:customStyle="1" w:styleId="InfoBlueChar">
    <w:name w:val="InfoBlue Char"/>
    <w:basedOn w:val="DefaultParagraphFont"/>
    <w:link w:val="InfoBlue"/>
    <w:rsid w:val="00F94C69"/>
    <w:rPr>
      <w:i/>
      <w:color w:val="0000FF"/>
      <w:sz w:val="24"/>
    </w:rPr>
  </w:style>
  <w:style w:type="paragraph" w:styleId="PlainText">
    <w:name w:val="Plain Text"/>
    <w:basedOn w:val="Normal"/>
    <w:link w:val="PlainTextChar"/>
    <w:uiPriority w:val="99"/>
    <w:unhideWhenUsed/>
    <w:rsid w:val="00F94C69"/>
    <w:rPr>
      <w:rFonts w:ascii="Consolas" w:eastAsia="Calibri" w:hAnsi="Consolas" w:cs="Times New Roman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F94C69"/>
    <w:rPr>
      <w:rFonts w:ascii="Consolas" w:eastAsia="Calibri" w:hAnsi="Consolas"/>
      <w:color w:val="5A5A5A"/>
      <w:sz w:val="21"/>
      <w:szCs w:val="21"/>
    </w:rPr>
  </w:style>
  <w:style w:type="paragraph" w:customStyle="1" w:styleId="Body">
    <w:name w:val="Body"/>
    <w:basedOn w:val="Normal"/>
    <w:link w:val="BodyChar"/>
    <w:qFormat/>
    <w:rsid w:val="00F94C69"/>
    <w:pPr>
      <w:spacing w:before="0" w:line="240" w:lineRule="auto"/>
    </w:pPr>
    <w:rPr>
      <w:sz w:val="18"/>
      <w:szCs w:val="20"/>
      <w:lang w:val="en-US"/>
    </w:rPr>
  </w:style>
  <w:style w:type="character" w:customStyle="1" w:styleId="BodyChar">
    <w:name w:val="Body Char"/>
    <w:basedOn w:val="DefaultParagraphFont"/>
    <w:link w:val="Body"/>
    <w:rsid w:val="00F94C69"/>
    <w:rPr>
      <w:rFonts w:ascii="Verdana" w:hAnsi="Verdana" w:cs="Arial"/>
      <w:color w:val="5A5A5A"/>
      <w:sz w:val="18"/>
    </w:rPr>
  </w:style>
  <w:style w:type="character" w:customStyle="1" w:styleId="Titlesub-subChar">
    <w:name w:val="Title sub-sub Char"/>
    <w:basedOn w:val="DefaultParagraphFont"/>
    <w:link w:val="Titlesub-sub"/>
    <w:rsid w:val="00F94C69"/>
    <w:rPr>
      <w:rFonts w:ascii="Verdana" w:hAnsi="Verdana" w:cs="Arial"/>
      <w:b/>
      <w:color w:val="0095D6"/>
      <w:sz w:val="24"/>
      <w:szCs w:val="24"/>
      <w:lang w:val="fr-FR"/>
    </w:rPr>
  </w:style>
  <w:style w:type="character" w:styleId="PlaceholderText">
    <w:name w:val="Placeholder Text"/>
    <w:basedOn w:val="DefaultParagraphFont"/>
    <w:uiPriority w:val="99"/>
    <w:semiHidden/>
    <w:rsid w:val="00F94C69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4C69"/>
    <w:pPr>
      <w:keepLines/>
      <w:spacing w:line="260" w:lineRule="exac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</w:rPr>
  </w:style>
  <w:style w:type="numbering" w:customStyle="1" w:styleId="OutlinedList">
    <w:name w:val="Outlined List"/>
    <w:basedOn w:val="NoList"/>
    <w:rsid w:val="00F94C69"/>
    <w:pPr>
      <w:numPr>
        <w:numId w:val="11"/>
      </w:numPr>
    </w:pPr>
  </w:style>
  <w:style w:type="table" w:styleId="TableGrid7">
    <w:name w:val="Table Grid 7"/>
    <w:basedOn w:val="TableNormal"/>
    <w:rsid w:val="00F94C69"/>
    <w:pPr>
      <w:widowControl w:val="0"/>
      <w:spacing w:before="60" w:after="60" w:line="240" w:lineRule="auto"/>
    </w:pPr>
    <w:rPr>
      <w:rFonts w:ascii="Arial" w:hAnsi="Arial"/>
      <w:bCs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 w:val="0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cBorders>
        <w:shd w:val="clear" w:color="auto" w:fill="auto"/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  <w:tl2br w:val="single" w:sz="4" w:space="0" w:color="auto"/>
          <w:tr2bl w:val="nil"/>
        </w:tcBorders>
        <w:shd w:val="clear" w:color="auto" w:fill="C0C0C0"/>
      </w:tcPr>
    </w:tblStylePr>
    <w:tblStylePr w:type="swCell">
      <w:rPr>
        <w:b/>
      </w:rPr>
    </w:tblStylePr>
  </w:style>
  <w:style w:type="table" w:styleId="TableList3">
    <w:name w:val="Table List 3"/>
    <w:basedOn w:val="TableNormal"/>
    <w:rsid w:val="00F94C69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link w:val="ListParagraphChar"/>
    <w:autoRedefine/>
    <w:uiPriority w:val="34"/>
    <w:qFormat/>
    <w:rsid w:val="00BB5D5B"/>
    <w:pPr>
      <w:widowControl w:val="0"/>
      <w:numPr>
        <w:numId w:val="30"/>
      </w:numPr>
      <w:spacing w:before="60" w:after="60" w:line="240" w:lineRule="auto"/>
      <w:contextualSpacing/>
    </w:pPr>
    <w:rPr>
      <w:rFonts w:cs="Times New Roman"/>
      <w:color w:val="595959" w:themeColor="text1" w:themeTint="A6"/>
      <w:szCs w:val="22"/>
      <w:lang w:val="en-US"/>
    </w:rPr>
  </w:style>
  <w:style w:type="paragraph" w:styleId="Subtitle">
    <w:name w:val="Subtitle"/>
    <w:aliases w:val="Table heading"/>
    <w:basedOn w:val="Body"/>
    <w:next w:val="Normal"/>
    <w:link w:val="SubtitleChar"/>
    <w:autoRedefine/>
    <w:qFormat/>
    <w:rsid w:val="00F94C69"/>
    <w:pPr>
      <w:widowControl w:val="0"/>
      <w:numPr>
        <w:ilvl w:val="1"/>
      </w:numPr>
      <w:spacing w:line="240" w:lineRule="atLeast"/>
    </w:pPr>
    <w:rPr>
      <w:rFonts w:eastAsiaTheme="majorEastAsia" w:cstheme="majorBidi"/>
      <w:iCs/>
      <w:color w:val="FFFFFF" w:themeColor="background1"/>
      <w:spacing w:val="15"/>
    </w:rPr>
  </w:style>
  <w:style w:type="character" w:customStyle="1" w:styleId="SubtitleChar">
    <w:name w:val="Subtitle Char"/>
    <w:aliases w:val="Table heading Char"/>
    <w:basedOn w:val="DefaultParagraphFont"/>
    <w:link w:val="Subtitle"/>
    <w:rsid w:val="00F94C69"/>
    <w:rPr>
      <w:rFonts w:ascii="Verdana" w:eastAsiaTheme="majorEastAsia" w:hAnsi="Verdana" w:cstheme="majorBidi"/>
      <w:iCs/>
      <w:color w:val="FFFFFF" w:themeColor="background1"/>
      <w:spacing w:val="15"/>
      <w:sz w:val="18"/>
    </w:rPr>
  </w:style>
  <w:style w:type="character" w:customStyle="1" w:styleId="FootnoteChar">
    <w:name w:val="Footnote Char"/>
    <w:basedOn w:val="DefaultParagraphFont"/>
    <w:rsid w:val="00F94C69"/>
    <w:rPr>
      <w:sz w:val="20"/>
    </w:rPr>
  </w:style>
  <w:style w:type="numbering" w:customStyle="1" w:styleId="BulletListLevel2">
    <w:name w:val="Bullet List Level 2"/>
    <w:basedOn w:val="NoList"/>
    <w:rsid w:val="00F94C69"/>
    <w:pPr>
      <w:numPr>
        <w:numId w:val="8"/>
      </w:numPr>
    </w:pPr>
  </w:style>
  <w:style w:type="paragraph" w:customStyle="1" w:styleId="ParagraphLevel1">
    <w:name w:val="Paragraph Level 1"/>
    <w:basedOn w:val="Normal"/>
    <w:qFormat/>
    <w:rsid w:val="00F94C69"/>
    <w:pPr>
      <w:spacing w:after="120" w:line="240" w:lineRule="auto"/>
      <w:ind w:left="432"/>
      <w:jc w:val="both"/>
    </w:pPr>
    <w:rPr>
      <w:color w:val="595959" w:themeColor="text1" w:themeTint="A6"/>
      <w:sz w:val="18"/>
      <w:szCs w:val="20"/>
      <w:lang w:eastAsia="en-GB"/>
    </w:rPr>
  </w:style>
  <w:style w:type="paragraph" w:customStyle="1" w:styleId="ParagraphLevel2">
    <w:name w:val="Paragraph Level 2"/>
    <w:basedOn w:val="Normal"/>
    <w:link w:val="ParagraphLevel2Char"/>
    <w:qFormat/>
    <w:rsid w:val="00F94C69"/>
    <w:pPr>
      <w:spacing w:after="120" w:line="240" w:lineRule="auto"/>
      <w:ind w:left="1008"/>
    </w:pPr>
    <w:rPr>
      <w:color w:val="595959" w:themeColor="text1" w:themeTint="A6"/>
      <w:sz w:val="18"/>
      <w:szCs w:val="20"/>
      <w:lang w:eastAsia="en-GB"/>
    </w:rPr>
  </w:style>
  <w:style w:type="character" w:customStyle="1" w:styleId="ParagraphLevel2Char">
    <w:name w:val="Paragraph Level 2 Char"/>
    <w:basedOn w:val="DefaultParagraphFont"/>
    <w:link w:val="ParagraphLevel2"/>
    <w:rsid w:val="00F94C69"/>
    <w:rPr>
      <w:rFonts w:ascii="Verdana" w:hAnsi="Verdana" w:cs="Arial"/>
      <w:color w:val="595959" w:themeColor="text1" w:themeTint="A6"/>
      <w:sz w:val="18"/>
      <w:lang w:val="en-GB" w:eastAsia="en-GB"/>
    </w:rPr>
  </w:style>
  <w:style w:type="paragraph" w:customStyle="1" w:styleId="PargraphLevelBulletListIdent2">
    <w:name w:val="Pargraph Level Bullet List Ident 2"/>
    <w:basedOn w:val="ParagraphLevel1"/>
    <w:next w:val="ParagraphLevel2"/>
    <w:qFormat/>
    <w:rsid w:val="00F94C69"/>
    <w:pPr>
      <w:numPr>
        <w:numId w:val="12"/>
      </w:numPr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BB5D5B"/>
    <w:rPr>
      <w:rFonts w:ascii="Verdana" w:hAnsi="Verdana"/>
      <w:color w:val="595959" w:themeColor="text1" w:themeTint="A6"/>
      <w:sz w:val="24"/>
      <w:szCs w:val="22"/>
    </w:rPr>
  </w:style>
  <w:style w:type="paragraph" w:customStyle="1" w:styleId="InfoParagraph2">
    <w:name w:val="Info Paragraph 2"/>
    <w:basedOn w:val="InfoBlue"/>
    <w:next w:val="Body"/>
    <w:rsid w:val="00F94C69"/>
    <w:pPr>
      <w:widowControl w:val="0"/>
      <w:ind w:left="1008"/>
    </w:pPr>
    <w:rPr>
      <w:rFonts w:ascii="Verdana" w:hAnsi="Verdana"/>
      <w:i w:val="0"/>
      <w:color w:val="00B050"/>
      <w:sz w:val="18"/>
      <w:szCs w:val="22"/>
    </w:rPr>
  </w:style>
  <w:style w:type="paragraph" w:customStyle="1" w:styleId="InfoParagraph1">
    <w:name w:val="Info Paragraph 1"/>
    <w:basedOn w:val="InfoBlue"/>
    <w:next w:val="Body"/>
    <w:qFormat/>
    <w:rsid w:val="00F94C69"/>
    <w:pPr>
      <w:widowControl w:val="0"/>
      <w:ind w:left="0"/>
    </w:pPr>
    <w:rPr>
      <w:rFonts w:ascii="Verdana" w:hAnsi="Verdana"/>
      <w:i w:val="0"/>
      <w:color w:val="00B050"/>
      <w:sz w:val="18"/>
      <w:szCs w:val="22"/>
    </w:rPr>
  </w:style>
  <w:style w:type="paragraph" w:customStyle="1" w:styleId="ParagraphLevel3">
    <w:name w:val="Paragraph Level 3"/>
    <w:basedOn w:val="Normal"/>
    <w:qFormat/>
    <w:rsid w:val="00F94C69"/>
    <w:pPr>
      <w:widowControl w:val="0"/>
      <w:spacing w:before="60" w:after="60" w:line="240" w:lineRule="auto"/>
      <w:ind w:left="1728"/>
    </w:pPr>
    <w:rPr>
      <w:rFonts w:cs="Times New Roman"/>
      <w:color w:val="595959" w:themeColor="text1" w:themeTint="A6"/>
      <w:sz w:val="18"/>
      <w:szCs w:val="22"/>
      <w:lang w:val="en-US"/>
    </w:rPr>
  </w:style>
  <w:style w:type="paragraph" w:customStyle="1" w:styleId="ParagraphLevel4">
    <w:name w:val="Paragraph Level 4"/>
    <w:basedOn w:val="Normal"/>
    <w:qFormat/>
    <w:rsid w:val="00F94C69"/>
    <w:pPr>
      <w:widowControl w:val="0"/>
      <w:spacing w:before="60" w:after="60" w:line="240" w:lineRule="auto"/>
      <w:ind w:left="2592"/>
    </w:pPr>
    <w:rPr>
      <w:rFonts w:ascii="Arial" w:hAnsi="Arial" w:cs="Times New Roman"/>
      <w:color w:val="1F497D" w:themeColor="text2"/>
      <w:szCs w:val="20"/>
      <w:lang w:val="en-US"/>
    </w:rPr>
  </w:style>
  <w:style w:type="paragraph" w:customStyle="1" w:styleId="ParagraphLevel5">
    <w:name w:val="Paragraph Level 5"/>
    <w:basedOn w:val="Normal"/>
    <w:qFormat/>
    <w:rsid w:val="00F94C69"/>
    <w:pPr>
      <w:widowControl w:val="0"/>
      <w:spacing w:before="60" w:after="60" w:line="240" w:lineRule="auto"/>
      <w:ind w:left="3600"/>
    </w:pPr>
    <w:rPr>
      <w:rFonts w:ascii="Arial" w:hAnsi="Arial" w:cs="Times New Roman"/>
      <w:color w:val="1F497D" w:themeColor="text2"/>
      <w:szCs w:val="20"/>
      <w:lang w:val="en-US"/>
    </w:rPr>
  </w:style>
  <w:style w:type="paragraph" w:customStyle="1" w:styleId="Codeblock">
    <w:name w:val="Code block"/>
    <w:basedOn w:val="Normal"/>
    <w:qFormat/>
    <w:rsid w:val="00F94C69"/>
    <w:pPr>
      <w:widowControl w:val="0"/>
      <w:shd w:val="pct5" w:color="auto" w:fill="auto"/>
      <w:spacing w:after="120" w:line="240" w:lineRule="auto"/>
      <w:contextualSpacing/>
      <w:jc w:val="both"/>
    </w:pPr>
    <w:rPr>
      <w:rFonts w:ascii="Courier New" w:hAnsi="Courier New"/>
      <w:color w:val="auto"/>
    </w:rPr>
  </w:style>
  <w:style w:type="character" w:customStyle="1" w:styleId="Heading1Char">
    <w:name w:val="Heading 1 Char"/>
    <w:aliases w:val="(I Char,II Char,III) Char,h1 Char,Level 1 Topic Heading Char,H1 Char,h11 Char,Level 1 Topic Heading1 Char,H11 Char,h12 Char,Level 1 Topic Heading2 Char,H12 Char,h13 Char,Level 1 Topic Heading3 Char,H13 Char,h14 Char,H14 Char,h15 Char"/>
    <w:basedOn w:val="DefaultParagraphFont"/>
    <w:link w:val="Heading1"/>
    <w:rsid w:val="00DB326B"/>
    <w:rPr>
      <w:rFonts w:ascii="Verdana" w:hAnsi="Verdana" w:cs="Arial"/>
      <w:bCs/>
      <w:color w:val="7030A0"/>
      <w:kern w:val="28"/>
      <w:sz w:val="32"/>
      <w:szCs w:val="32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F94C69"/>
    <w:rPr>
      <w:rFonts w:ascii="Verdana" w:hAnsi="Verdana" w:cs="Helvetica"/>
      <w:color w:val="000000"/>
      <w:sz w:val="16"/>
      <w:szCs w:val="16"/>
      <w:lang w:val="en-GB"/>
    </w:rPr>
  </w:style>
  <w:style w:type="paragraph" w:customStyle="1" w:styleId="Authordoc">
    <w:name w:val="Author doc"/>
    <w:basedOn w:val="Normal"/>
    <w:next w:val="Normal"/>
    <w:qFormat/>
    <w:rsid w:val="00F94C69"/>
    <w:pPr>
      <w:spacing w:line="240" w:lineRule="auto"/>
    </w:pPr>
  </w:style>
  <w:style w:type="paragraph" w:customStyle="1" w:styleId="Tableofcontents0">
    <w:name w:val="Table of contents"/>
    <w:basedOn w:val="Normal"/>
    <w:next w:val="Normal"/>
    <w:qFormat/>
    <w:rsid w:val="00F94C69"/>
    <w:pPr>
      <w:spacing w:before="480" w:after="120" w:line="240" w:lineRule="exact"/>
    </w:pPr>
    <w:rPr>
      <w:color w:val="0095D6"/>
    </w:rPr>
  </w:style>
  <w:style w:type="character" w:customStyle="1" w:styleId="BodyTextChar">
    <w:name w:val="Body Text Char"/>
    <w:basedOn w:val="DefaultParagraphFont"/>
    <w:link w:val="BodyText"/>
    <w:rsid w:val="00F94C69"/>
    <w:rPr>
      <w:rFonts w:ascii="Verdana" w:hAnsi="Verdana"/>
      <w:color w:val="5A5A5A"/>
      <w:sz w:val="24"/>
    </w:rPr>
  </w:style>
  <w:style w:type="character" w:customStyle="1" w:styleId="CommentTextChar">
    <w:name w:val="Comment Text Char"/>
    <w:basedOn w:val="DefaultParagraphFont"/>
    <w:link w:val="CommentText"/>
    <w:semiHidden/>
    <w:rsid w:val="00F94C69"/>
    <w:rPr>
      <w:rFonts w:ascii="Verdana" w:hAnsi="Verdana" w:cs="Arial"/>
      <w:color w:val="5A5A5A"/>
      <w:sz w:val="24"/>
      <w:lang w:val="en-GB"/>
    </w:rPr>
  </w:style>
  <w:style w:type="paragraph" w:customStyle="1" w:styleId="Instructions">
    <w:name w:val="Instructions"/>
    <w:basedOn w:val="Normal"/>
    <w:autoRedefine/>
    <w:rsid w:val="00AD1CAE"/>
    <w:pPr>
      <w:numPr>
        <w:numId w:val="17"/>
      </w:numPr>
      <w:spacing w:before="0" w:line="240" w:lineRule="auto"/>
      <w:jc w:val="both"/>
    </w:pPr>
    <w:rPr>
      <w:rFonts w:cs="Times New Roman"/>
      <w:i/>
      <w:color w:val="0000FF"/>
      <w:lang w:val="en-US"/>
    </w:rPr>
  </w:style>
  <w:style w:type="paragraph" w:customStyle="1" w:styleId="iQuest-body">
    <w:name w:val="iQuest-body"/>
    <w:basedOn w:val="Normal"/>
    <w:link w:val="iQuest-bodyChar"/>
    <w:autoRedefine/>
    <w:qFormat/>
    <w:rsid w:val="000A22B0"/>
    <w:pPr>
      <w:widowControl w:val="0"/>
      <w:spacing w:before="0" w:line="240" w:lineRule="auto"/>
      <w:jc w:val="both"/>
    </w:pPr>
    <w:rPr>
      <w:color w:val="auto"/>
      <w:lang w:val="en-US"/>
    </w:rPr>
  </w:style>
  <w:style w:type="character" w:customStyle="1" w:styleId="iQuest-bodyChar">
    <w:name w:val="iQuest-body Char"/>
    <w:basedOn w:val="DefaultParagraphFont"/>
    <w:link w:val="iQuest-body"/>
    <w:rsid w:val="000A22B0"/>
    <w:rPr>
      <w:rFonts w:ascii="Verdana" w:hAnsi="Verdana" w:cs="Arial"/>
      <w:sz w:val="24"/>
      <w:szCs w:val="24"/>
    </w:rPr>
  </w:style>
  <w:style w:type="paragraph" w:styleId="ListBullet">
    <w:name w:val="List Bullet"/>
    <w:basedOn w:val="Normal"/>
    <w:rsid w:val="000E396A"/>
    <w:pPr>
      <w:tabs>
        <w:tab w:val="num" w:pos="360"/>
      </w:tabs>
      <w:spacing w:before="0" w:line="240" w:lineRule="auto"/>
      <w:ind w:left="360" w:hanging="360"/>
    </w:pPr>
    <w:rPr>
      <w:rFonts w:ascii="Times New Roman" w:hAnsi="Times New Roman" w:cs="Times New Roman"/>
      <w:color w:val="auto"/>
      <w:lang w:val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3519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6B7F8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04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5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ugs.scoalainformala.ro/view.php?id=47506" TargetMode="External"/><Relationship Id="rId18" Type="http://schemas.openxmlformats.org/officeDocument/2006/relationships/hyperlink" Target="https://bugs.scoalainformala.ro/view.php?id=47521" TargetMode="External"/><Relationship Id="rId26" Type="http://schemas.openxmlformats.org/officeDocument/2006/relationships/hyperlink" Target="https://bugs.scoalainformala.ro/view.php?id=47575" TargetMode="External"/><Relationship Id="rId39" Type="http://schemas.openxmlformats.org/officeDocument/2006/relationships/hyperlink" Target="https://bugs.scoalainformala.ro/view.php?id=47517" TargetMode="External"/><Relationship Id="rId21" Type="http://schemas.openxmlformats.org/officeDocument/2006/relationships/hyperlink" Target="https://bugs.scoalainformala.ro/view.php?id=47535" TargetMode="External"/><Relationship Id="rId34" Type="http://schemas.openxmlformats.org/officeDocument/2006/relationships/hyperlink" Target="https://bugs.scoalainformala.ro/view.php?id=47571" TargetMode="External"/><Relationship Id="rId42" Type="http://schemas.openxmlformats.org/officeDocument/2006/relationships/hyperlink" Target="https://bugs.scoalainformala.ro/view.php?id=47526" TargetMode="External"/><Relationship Id="rId47" Type="http://schemas.openxmlformats.org/officeDocument/2006/relationships/hyperlink" Target="https://bugs.scoalainformala.ro/view.php?id=47562" TargetMode="External"/><Relationship Id="rId50" Type="http://schemas.openxmlformats.org/officeDocument/2006/relationships/hyperlink" Target="https://bugs.scoalainformala.ro/view.php?id=47576" TargetMode="External"/><Relationship Id="rId55" Type="http://schemas.openxmlformats.org/officeDocument/2006/relationships/fontTable" Target="fontTable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bugs.scoalainformala.ro/view.php?id=47512" TargetMode="External"/><Relationship Id="rId29" Type="http://schemas.openxmlformats.org/officeDocument/2006/relationships/hyperlink" Target="https://bugs.scoalainformala.ro/view.php?id=47556" TargetMode="External"/><Relationship Id="rId11" Type="http://schemas.openxmlformats.org/officeDocument/2006/relationships/hyperlink" Target="https://bugs.scoalainformala.ro/view.php?id=47492" TargetMode="External"/><Relationship Id="rId24" Type="http://schemas.openxmlformats.org/officeDocument/2006/relationships/hyperlink" Target="https://bugs.scoalainformala.ro/view.php?id=47578" TargetMode="External"/><Relationship Id="rId32" Type="http://schemas.openxmlformats.org/officeDocument/2006/relationships/hyperlink" Target="https://bugs.scoalainformala.ro/view.php?id=47497" TargetMode="External"/><Relationship Id="rId37" Type="http://schemas.openxmlformats.org/officeDocument/2006/relationships/hyperlink" Target="https://bugs.scoalainformala.ro/view.php?id=47480" TargetMode="External"/><Relationship Id="rId40" Type="http://schemas.openxmlformats.org/officeDocument/2006/relationships/hyperlink" Target="https://bugs.scoalainformala.ro/view.php?id=47521" TargetMode="External"/><Relationship Id="rId45" Type="http://schemas.openxmlformats.org/officeDocument/2006/relationships/hyperlink" Target="https://bugs.scoalainformala.ro/view.php?id=47556" TargetMode="External"/><Relationship Id="rId53" Type="http://schemas.openxmlformats.org/officeDocument/2006/relationships/header" Target="header2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19" Type="http://schemas.openxmlformats.org/officeDocument/2006/relationships/hyperlink" Target="https://bugs.scoalainformala.ro/view.php?id=47522" TargetMode="External"/><Relationship Id="rId31" Type="http://schemas.openxmlformats.org/officeDocument/2006/relationships/hyperlink" Target="https://bugs.scoalainformala.ro/view.php?id=47492" TargetMode="External"/><Relationship Id="rId44" Type="http://schemas.openxmlformats.org/officeDocument/2006/relationships/hyperlink" Target="https://bugs.scoalainformala.ro/view.php?id=47552" TargetMode="External"/><Relationship Id="rId52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bugs.scoalainformala.ro/view.php?id=47572" TargetMode="External"/><Relationship Id="rId22" Type="http://schemas.openxmlformats.org/officeDocument/2006/relationships/hyperlink" Target="https://bugs.scoalainformala.ro/view.php?id=47480" TargetMode="External"/><Relationship Id="rId27" Type="http://schemas.openxmlformats.org/officeDocument/2006/relationships/hyperlink" Target="https://bugs.scoalainformala.ro/view.php?id=47552" TargetMode="External"/><Relationship Id="rId30" Type="http://schemas.openxmlformats.org/officeDocument/2006/relationships/hyperlink" Target="https://bugs.scoalainformala.ro/view.php?id=47560" TargetMode="External"/><Relationship Id="rId35" Type="http://schemas.openxmlformats.org/officeDocument/2006/relationships/hyperlink" Target="https://bugs.scoalainformala.ro/view.php?id=47572" TargetMode="External"/><Relationship Id="rId43" Type="http://schemas.openxmlformats.org/officeDocument/2006/relationships/hyperlink" Target="https://bugs.scoalainformala.ro/view.php?id=47535" TargetMode="External"/><Relationship Id="rId48" Type="http://schemas.openxmlformats.org/officeDocument/2006/relationships/hyperlink" Target="https://bugs.scoalainformala.ro/view.php?id=47574" TargetMode="External"/><Relationship Id="rId56" Type="http://schemas.openxmlformats.org/officeDocument/2006/relationships/theme" Target="theme/theme1.xml"/><Relationship Id="rId8" Type="http://schemas.openxmlformats.org/officeDocument/2006/relationships/webSettings" Target="webSettings.xml"/><Relationship Id="rId51" Type="http://schemas.openxmlformats.org/officeDocument/2006/relationships/hyperlink" Target="https://bugs.scoalainformala.ro/view.php?id=47578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bugs.scoalainformala.ro/view.php?id=47497" TargetMode="External"/><Relationship Id="rId17" Type="http://schemas.openxmlformats.org/officeDocument/2006/relationships/hyperlink" Target="https://bugs.scoalainformala.ro/view.php?id=47517" TargetMode="External"/><Relationship Id="rId25" Type="http://schemas.openxmlformats.org/officeDocument/2006/relationships/hyperlink" Target="https://bugs.scoalainformala.ro/view.php?id=47574" TargetMode="External"/><Relationship Id="rId33" Type="http://schemas.openxmlformats.org/officeDocument/2006/relationships/hyperlink" Target="https://bugs.scoalainformala.ro/view.php?id=47506" TargetMode="External"/><Relationship Id="rId38" Type="http://schemas.openxmlformats.org/officeDocument/2006/relationships/hyperlink" Target="https://bugs.scoalainformala.ro/view.php?id=47512" TargetMode="External"/><Relationship Id="rId46" Type="http://schemas.openxmlformats.org/officeDocument/2006/relationships/hyperlink" Target="https://bugs.scoalainformala.ro/view.php?id=47560" TargetMode="External"/><Relationship Id="rId20" Type="http://schemas.openxmlformats.org/officeDocument/2006/relationships/hyperlink" Target="https://bugs.scoalainformala.ro/view.php?id=47526" TargetMode="External"/><Relationship Id="rId41" Type="http://schemas.openxmlformats.org/officeDocument/2006/relationships/hyperlink" Target="https://bugs.scoalainformala.ro/view.php?id=47522" TargetMode="External"/><Relationship Id="rId54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yperlink" Target="https://bugs.scoalainformala.ro/view.php?id=47573" TargetMode="External"/><Relationship Id="rId23" Type="http://schemas.openxmlformats.org/officeDocument/2006/relationships/hyperlink" Target="https://bugs.scoalainformala.ro/view.php?id=47576" TargetMode="External"/><Relationship Id="rId28" Type="http://schemas.openxmlformats.org/officeDocument/2006/relationships/hyperlink" Target="https://bugs.scoalainformala.ro/view.php?id=47562" TargetMode="External"/><Relationship Id="rId36" Type="http://schemas.openxmlformats.org/officeDocument/2006/relationships/hyperlink" Target="https://bugs.scoalainformala.ro/view.php?id=47573" TargetMode="External"/><Relationship Id="rId49" Type="http://schemas.openxmlformats.org/officeDocument/2006/relationships/hyperlink" Target="https://bugs.scoalainformala.ro/view.php?id=47575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a.lonean\Downloads\Test%20Report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7584B1BB711034B9D6DC0E992B0D6DD" ma:contentTypeVersion="17" ma:contentTypeDescription="Create a new document." ma:contentTypeScope="" ma:versionID="eee0ec501effe030592620a1c84e2d39">
  <xsd:schema xmlns:xsd="http://www.w3.org/2001/XMLSchema" xmlns:xs="http://www.w3.org/2001/XMLSchema" xmlns:p="http://schemas.microsoft.com/office/2006/metadata/properties" xmlns:ns3="http://schemas.microsoft.com/sharepoint/v4" targetNamespace="http://schemas.microsoft.com/office/2006/metadata/properties" ma:root="true" ma:fieldsID="f626b7d0d694d5716fa87396a54fed95" ns3:_=""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3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9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 ma:index="8" ma:displayName="Category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Props1.xml><?xml version="1.0" encoding="utf-8"?>
<ds:datastoreItem xmlns:ds="http://schemas.openxmlformats.org/officeDocument/2006/customXml" ds:itemID="{22E79DCE-12B0-4405-BD9C-A0785CC95AF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E2B3834-4307-411D-9D71-604E53E06EF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066DF4-64B0-4435-BAFE-A6B772DA97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B5AD147-FFC3-46FC-82F6-5BBCB5D0B8C3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C:\Users\claudia.lonean\Downloads\Test Report Template.dotx</Template>
  <TotalTime>0</TotalTime>
  <Pages>7</Pages>
  <Words>1048</Words>
  <Characters>5978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Report Template</vt:lpstr>
    </vt:vector>
  </TitlesOfParts>
  <LinksUpToDate>false</LinksUpToDate>
  <CharactersWithSpaces>7012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 Template</dc:title>
  <dc:subject/>
  <dc:creator/>
  <cp:keywords/>
  <dc:description/>
  <cp:lastModifiedBy/>
  <cp:revision>1</cp:revision>
  <dcterms:created xsi:type="dcterms:W3CDTF">2016-09-30T18:53:00Z</dcterms:created>
  <dcterms:modified xsi:type="dcterms:W3CDTF">2023-02-06T15:17:00Z</dcterms:modified>
  <cp:category>Testing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0x01010067584B1BB711034B9D6DC0E992B0D6DD</vt:lpwstr>
  </property>
</Properties>
</file>